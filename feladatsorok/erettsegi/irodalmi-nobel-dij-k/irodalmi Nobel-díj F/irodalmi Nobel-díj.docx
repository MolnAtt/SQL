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0C" w:rsidRDefault="00F97C0C" w:rsidP="00F97C0C">
      <w:pPr>
        <w:pStyle w:val="cm"/>
      </w:pPr>
      <w:r>
        <w:t xml:space="preserve">Irodalmi Nobel-díj </w:t>
      </w:r>
    </w:p>
    <w:p w:rsidR="00F97C0C" w:rsidRPr="00F97C0C" w:rsidRDefault="00F97C0C" w:rsidP="00F97C0C">
      <w:pPr>
        <w:pStyle w:val="magyarz"/>
      </w:pPr>
      <w:r w:rsidRPr="00F97C0C">
        <w:t>Az irodalmi Nobel-díjasok nevének és születési helyének listája áll rendelkezésre 1901-t</w:t>
      </w:r>
      <w:r w:rsidRPr="00F97C0C">
        <w:rPr>
          <w:rFonts w:eastAsia="Times New Roman" w:cs="Times New Roman"/>
        </w:rPr>
        <w:t>ő</w:t>
      </w:r>
      <w:r w:rsidRPr="00F97C0C">
        <w:t xml:space="preserve">l 2006-ig az </w:t>
      </w:r>
      <w:r w:rsidRPr="00F97C0C">
        <w:rPr>
          <w:rFonts w:ascii="Courier New" w:eastAsia="Courier New" w:hAnsi="Courier New" w:cs="Courier New"/>
          <w:i/>
        </w:rPr>
        <w:t>iro.txt</w:t>
      </w:r>
      <w:r w:rsidRPr="00F97C0C">
        <w:t xml:space="preserve"> és a </w:t>
      </w:r>
      <w:r w:rsidRPr="00F97C0C">
        <w:rPr>
          <w:rFonts w:ascii="Courier New" w:eastAsia="Courier New" w:hAnsi="Courier New" w:cs="Courier New"/>
          <w:i/>
        </w:rPr>
        <w:t>fold.txt</w:t>
      </w:r>
      <w:r w:rsidRPr="00F97C0C">
        <w:t xml:space="preserve"> UTF-8 kódolású, tabulátorokkal tagolt állományban. </w:t>
      </w:r>
    </w:p>
    <w:p w:rsidR="00F97C0C" w:rsidRPr="00F97C0C" w:rsidRDefault="00F97C0C" w:rsidP="00F97C0C">
      <w:pPr>
        <w:pStyle w:val="felad"/>
        <w:rPr>
          <w:szCs w:val="20"/>
        </w:rPr>
      </w:pPr>
      <w:r w:rsidRPr="00F97C0C">
        <w:rPr>
          <w:szCs w:val="20"/>
        </w:rPr>
        <w:t xml:space="preserve">Készítsen új adatbázist </w:t>
      </w:r>
      <w:r w:rsidRPr="00F97C0C">
        <w:rPr>
          <w:rFonts w:ascii="Courier New" w:eastAsia="Courier New" w:hAnsi="Courier New" w:cs="Courier New"/>
          <w:i/>
          <w:szCs w:val="20"/>
        </w:rPr>
        <w:t>nobeldij</w:t>
      </w:r>
      <w:r w:rsidRPr="00F97C0C">
        <w:rPr>
          <w:szCs w:val="20"/>
        </w:rPr>
        <w:t xml:space="preserve"> néven! A mellékelt adattáblákat importálja az adatbázisba </w:t>
      </w:r>
      <w:r w:rsidRPr="00F97C0C">
        <w:rPr>
          <w:rFonts w:eastAsia="Times New Roman" w:cs="Times New Roman"/>
          <w:b/>
          <w:i/>
          <w:szCs w:val="20"/>
        </w:rPr>
        <w:t>iro</w:t>
      </w:r>
      <w:r w:rsidRPr="00F97C0C">
        <w:rPr>
          <w:szCs w:val="20"/>
        </w:rPr>
        <w:t xml:space="preserve"> és </w:t>
      </w:r>
      <w:r w:rsidRPr="00F97C0C">
        <w:rPr>
          <w:rFonts w:eastAsia="Times New Roman" w:cs="Times New Roman"/>
          <w:b/>
          <w:i/>
          <w:szCs w:val="20"/>
        </w:rPr>
        <w:t>fold</w:t>
      </w:r>
      <w:r w:rsidRPr="00F97C0C">
        <w:rPr>
          <w:szCs w:val="20"/>
        </w:rPr>
        <w:t xml:space="preserve"> néven! A txt típusú adatállományok tabulátorokkal tagoltak, és az els</w:t>
      </w:r>
      <w:r w:rsidRPr="00F97C0C">
        <w:rPr>
          <w:rFonts w:eastAsia="Times New Roman" w:cs="Times New Roman"/>
          <w:szCs w:val="20"/>
        </w:rPr>
        <w:t>ő</w:t>
      </w:r>
      <w:r w:rsidRPr="00F97C0C">
        <w:rPr>
          <w:szCs w:val="20"/>
        </w:rPr>
        <w:t xml:space="preserve"> soruk tartalmazza a mez</w:t>
      </w:r>
      <w:r w:rsidRPr="00F97C0C">
        <w:rPr>
          <w:rFonts w:eastAsia="Times New Roman" w:cs="Times New Roman"/>
          <w:szCs w:val="20"/>
        </w:rPr>
        <w:t>ő</w:t>
      </w:r>
      <w:r w:rsidRPr="00F97C0C">
        <w:rPr>
          <w:szCs w:val="20"/>
        </w:rPr>
        <w:t xml:space="preserve">neveket. </w:t>
      </w:r>
    </w:p>
    <w:p w:rsidR="00F97C0C" w:rsidRPr="00F97C0C" w:rsidRDefault="00F97C0C" w:rsidP="00F97C0C">
      <w:pPr>
        <w:pStyle w:val="felad"/>
        <w:rPr>
          <w:szCs w:val="20"/>
        </w:rPr>
      </w:pPr>
      <w:r w:rsidRPr="00F97C0C">
        <w:rPr>
          <w:szCs w:val="20"/>
        </w:rPr>
        <w:t>Beolvasás után ellen</w:t>
      </w:r>
      <w:r w:rsidRPr="00F97C0C">
        <w:rPr>
          <w:rFonts w:eastAsia="Times New Roman" w:cs="Times New Roman"/>
          <w:szCs w:val="20"/>
        </w:rPr>
        <w:t>ő</w:t>
      </w:r>
      <w:r w:rsidRPr="00F97C0C">
        <w:rPr>
          <w:szCs w:val="20"/>
        </w:rPr>
        <w:t>rizze, illetve állítsa be a megfelel</w:t>
      </w:r>
      <w:r w:rsidRPr="00F97C0C">
        <w:rPr>
          <w:rFonts w:eastAsia="Times New Roman" w:cs="Times New Roman"/>
          <w:szCs w:val="20"/>
        </w:rPr>
        <w:t>ő</w:t>
      </w:r>
      <w:r w:rsidRPr="00F97C0C">
        <w:rPr>
          <w:szCs w:val="20"/>
        </w:rPr>
        <w:t xml:space="preserve"> adattípusokat és kulcsokat! A </w:t>
      </w:r>
      <w:r w:rsidRPr="00F97C0C">
        <w:rPr>
          <w:rFonts w:eastAsia="Times New Roman" w:cs="Times New Roman"/>
          <w:b/>
          <w:i/>
          <w:szCs w:val="20"/>
        </w:rPr>
        <w:t>fold</w:t>
      </w:r>
      <w:r w:rsidRPr="00F97C0C">
        <w:rPr>
          <w:szCs w:val="20"/>
        </w:rPr>
        <w:t xml:space="preserve"> táblába ne, de az</w:t>
      </w:r>
      <w:r w:rsidRPr="00F97C0C">
        <w:rPr>
          <w:rFonts w:eastAsia="Times New Roman" w:cs="Times New Roman"/>
          <w:b/>
          <w:i/>
          <w:szCs w:val="20"/>
        </w:rPr>
        <w:t xml:space="preserve"> iro</w:t>
      </w:r>
      <w:r w:rsidRPr="00F97C0C">
        <w:rPr>
          <w:szCs w:val="20"/>
        </w:rPr>
        <w:t xml:space="preserve"> táblába vegyen fel új azonosító mez</w:t>
      </w:r>
      <w:r w:rsidRPr="00F97C0C">
        <w:rPr>
          <w:rFonts w:eastAsia="Times New Roman" w:cs="Times New Roman"/>
          <w:szCs w:val="20"/>
        </w:rPr>
        <w:t>ő</w:t>
      </w:r>
      <w:r w:rsidRPr="00F97C0C">
        <w:rPr>
          <w:szCs w:val="20"/>
        </w:rPr>
        <w:t xml:space="preserve">t! </w:t>
      </w:r>
    </w:p>
    <w:p w:rsidR="00F97C0C" w:rsidRDefault="00F97C0C" w:rsidP="00F97C0C">
      <w:pPr>
        <w:pStyle w:val="magyarz"/>
        <w:ind w:left="340"/>
      </w:pPr>
      <w:r>
        <w:rPr>
          <w:rFonts w:ascii="Arial" w:eastAsia="Arial" w:hAnsi="Arial" w:cs="Arial"/>
          <w:b/>
        </w:rPr>
        <w:t>Táblák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br/>
      </w:r>
      <w:r>
        <w:rPr>
          <w:rFonts w:eastAsia="Times New Roman" w:cs="Times New Roman"/>
          <w:b/>
          <w:i/>
        </w:rPr>
        <w:t>iro</w:t>
      </w:r>
      <w:r>
        <w:t xml:space="preserve"> (</w:t>
      </w:r>
      <w:r>
        <w:rPr>
          <w:rFonts w:eastAsia="Times New Roman" w:cs="Times New Roman"/>
          <w:i/>
        </w:rPr>
        <w:t>azonosito</w:t>
      </w:r>
      <w:r>
        <w:t xml:space="preserve">, </w:t>
      </w:r>
      <w:r>
        <w:rPr>
          <w:rFonts w:eastAsia="Times New Roman" w:cs="Times New Roman"/>
          <w:i/>
        </w:rPr>
        <w:t>ev</w:t>
      </w:r>
      <w:r>
        <w:t xml:space="preserve">, </w:t>
      </w:r>
      <w:r>
        <w:rPr>
          <w:rFonts w:eastAsia="Times New Roman" w:cs="Times New Roman"/>
          <w:i/>
        </w:rPr>
        <w:t>szemely, szulhely</w:t>
      </w:r>
      <w:r>
        <w:t xml:space="preserve">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azonosito</w:t>
      </w:r>
      <w:r>
        <w:t xml:space="preserve"> </w:t>
      </w:r>
      <w:r>
        <w:tab/>
        <w:t xml:space="preserve">Az író egyedi azonosítója (számláló), ez a kulcs </w:t>
      </w:r>
      <w: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eastAsia="Times New Roman" w:cs="Times New Roman"/>
          <w:i/>
        </w:rPr>
        <w:t>ev</w:t>
      </w:r>
      <w:r>
        <w:t xml:space="preserve"> </w:t>
      </w:r>
      <w:r>
        <w:tab/>
      </w:r>
      <w:r>
        <w:tab/>
      </w:r>
      <w:r>
        <w:t xml:space="preserve">A Nobel-díj elnyerésének éve (szám)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szemely</w:t>
      </w:r>
      <w:r>
        <w:t xml:space="preserve"> </w:t>
      </w:r>
      <w:r>
        <w:tab/>
      </w:r>
      <w:r>
        <w:tab/>
      </w:r>
      <w:r>
        <w:t xml:space="preserve">Az író neve (szöveg), minden író neve csak egyszer szerepel a táblában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szulhely</w:t>
      </w:r>
      <w:r>
        <w:t xml:space="preserve"> </w:t>
      </w:r>
      <w:r>
        <w:tab/>
      </w:r>
      <w:r>
        <w:tab/>
      </w:r>
      <w:r>
        <w:t xml:space="preserve">Az író születési országának azonosítója (szám) </w:t>
      </w:r>
    </w:p>
    <w:p w:rsidR="00F97C0C" w:rsidRDefault="00F97C0C" w:rsidP="00F97C0C">
      <w:pPr>
        <w:pStyle w:val="magyarz"/>
        <w:ind w:left="340"/>
      </w:pPr>
      <w:r>
        <w:rPr>
          <w:rFonts w:eastAsia="Times New Roman" w:cs="Times New Roman"/>
          <w:b/>
          <w:i/>
        </w:rPr>
        <w:t>fold</w:t>
      </w:r>
      <w:r>
        <w:t xml:space="preserve"> (</w:t>
      </w:r>
      <w:r>
        <w:rPr>
          <w:rFonts w:eastAsia="Times New Roman" w:cs="Times New Roman"/>
          <w:i/>
        </w:rPr>
        <w:t>azon, orszag, kontinens</w:t>
      </w:r>
      <w:r>
        <w:t xml:space="preserve">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azon</w:t>
      </w:r>
      <w:r>
        <w:t xml:space="preserve"> </w:t>
      </w:r>
      <w:r>
        <w:tab/>
      </w:r>
      <w:r>
        <w:tab/>
      </w:r>
      <w:r>
        <w:t xml:space="preserve">Az ország azonosítója (szám), ez a kulcs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orszag</w:t>
      </w:r>
      <w:r>
        <w:t xml:space="preserve"> </w:t>
      </w:r>
      <w:r>
        <w:tab/>
      </w:r>
      <w:r>
        <w:tab/>
      </w:r>
      <w:r>
        <w:t xml:space="preserve">Az ország neve (szöveg) </w:t>
      </w:r>
      <w:r>
        <w:br/>
      </w:r>
      <w:r>
        <w:rPr>
          <w:rFonts w:eastAsia="Times New Roman" w:cs="Times New Roman"/>
          <w:i/>
        </w:rPr>
        <w:tab/>
      </w:r>
      <w:r>
        <w:rPr>
          <w:rFonts w:eastAsia="Times New Roman" w:cs="Times New Roman"/>
          <w:i/>
        </w:rPr>
        <w:t>kontinens</w:t>
      </w:r>
      <w:r>
        <w:t xml:space="preserve"> </w:t>
      </w:r>
      <w:r>
        <w:tab/>
        <w:t xml:space="preserve">Az ország kontinensének neve (szöveg) </w:t>
      </w:r>
    </w:p>
    <w:p w:rsidR="0078157F" w:rsidRDefault="00F97C0C" w:rsidP="00F97C0C">
      <w:pPr>
        <w:pStyle w:val="kp"/>
      </w:pPr>
      <w:r>
        <w:drawing>
          <wp:inline distT="0" distB="0" distL="0" distR="0">
            <wp:extent cx="2318400" cy="946800"/>
            <wp:effectExtent l="0" t="0" r="5715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k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9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CF" w:rsidRDefault="00656ACF" w:rsidP="00656ACF">
      <w:pPr>
        <w:pStyle w:val="magyarz"/>
        <w:ind w:left="340"/>
      </w:pPr>
      <w:r>
        <w:t>Készítse el a következ</w:t>
      </w:r>
      <w:r>
        <w:rPr>
          <w:rFonts w:eastAsia="Times New Roman" w:cs="Times New Roman"/>
        </w:rPr>
        <w:t>ő</w:t>
      </w:r>
      <w:r>
        <w:t xml:space="preserve"> feladatok megoldását! A zárójelben lév</w:t>
      </w:r>
      <w:r>
        <w:rPr>
          <w:rFonts w:eastAsia="Times New Roman" w:cs="Times New Roman"/>
        </w:rPr>
        <w:t>ő</w:t>
      </w:r>
      <w:r>
        <w:t xml:space="preserve"> néven mentse el azokat!</w:t>
      </w:r>
      <w:r>
        <w:rPr>
          <w:rFonts w:eastAsia="Times New Roman" w:cs="Times New Roman"/>
          <w:b/>
        </w:rPr>
        <w:t xml:space="preserve"> </w:t>
      </w:r>
    </w:p>
    <w:p w:rsidR="00656ACF" w:rsidRPr="00656ACF" w:rsidRDefault="00656ACF" w:rsidP="00656ACF">
      <w:pPr>
        <w:pStyle w:val="felad"/>
        <w:rPr>
          <w:szCs w:val="20"/>
        </w:rPr>
      </w:pPr>
      <w:r w:rsidRPr="00656ACF">
        <w:rPr>
          <w:szCs w:val="20"/>
        </w:rPr>
        <w:t>Lekérdezéssel listázza ki évszám szerint növekv</w:t>
      </w:r>
      <w:r w:rsidRPr="00656ACF">
        <w:rPr>
          <w:rFonts w:eastAsia="Times New Roman" w:cs="Times New Roman"/>
          <w:szCs w:val="20"/>
        </w:rPr>
        <w:t>ő</w:t>
      </w:r>
      <w:r w:rsidRPr="00656ACF">
        <w:rPr>
          <w:szCs w:val="20"/>
        </w:rPr>
        <w:t>en az 1960 és 1970 között irodalmi Nobel-díjat nyert írók nevét! A vizsgált id</w:t>
      </w:r>
      <w:r w:rsidRPr="00656ACF">
        <w:rPr>
          <w:rFonts w:eastAsia="Times New Roman" w:cs="Times New Roman"/>
          <w:szCs w:val="20"/>
        </w:rPr>
        <w:t>ő</w:t>
      </w:r>
      <w:r w:rsidRPr="00656ACF">
        <w:rPr>
          <w:szCs w:val="20"/>
        </w:rPr>
        <w:t>szakba a határok is beletartoznak. (</w:t>
      </w:r>
      <w:r w:rsidRPr="00656ACF">
        <w:rPr>
          <w:rFonts w:eastAsia="Times New Roman" w:cs="Times New Roman"/>
          <w:b/>
          <w:i/>
          <w:szCs w:val="20"/>
        </w:rPr>
        <w:t>A</w:t>
      </w:r>
      <w:r w:rsidRPr="00656ACF">
        <w:rPr>
          <w:szCs w:val="20"/>
        </w:rPr>
        <w:t xml:space="preserve">) </w:t>
      </w:r>
    </w:p>
    <w:p w:rsidR="00656ACF" w:rsidRPr="00656ACF" w:rsidRDefault="00656ACF" w:rsidP="00656ACF">
      <w:pPr>
        <w:pStyle w:val="felad"/>
        <w:rPr>
          <w:szCs w:val="20"/>
        </w:rPr>
      </w:pPr>
      <w:r w:rsidRPr="00656ACF">
        <w:rPr>
          <w:szCs w:val="20"/>
        </w:rPr>
        <w:t>Sorolja fel lekérdezéssel Franciaország Nobel-díjas íróit! (</w:t>
      </w:r>
      <w:r w:rsidRPr="00656ACF">
        <w:rPr>
          <w:rFonts w:eastAsia="Times New Roman" w:cs="Times New Roman"/>
          <w:b/>
          <w:i/>
          <w:szCs w:val="20"/>
        </w:rPr>
        <w:t>B</w:t>
      </w:r>
      <w:r w:rsidRPr="00656ACF">
        <w:rPr>
          <w:szCs w:val="20"/>
        </w:rPr>
        <w:t xml:space="preserve">) </w:t>
      </w:r>
    </w:p>
    <w:p w:rsidR="00656ACF" w:rsidRPr="00656ACF" w:rsidRDefault="00656ACF" w:rsidP="00656ACF">
      <w:pPr>
        <w:pStyle w:val="felad"/>
        <w:rPr>
          <w:szCs w:val="20"/>
        </w:rPr>
      </w:pPr>
      <w:r w:rsidRPr="00656ACF">
        <w:rPr>
          <w:szCs w:val="20"/>
        </w:rPr>
        <w:t>Adja meg azokat az éveket (mindegyiket egyszer), amikor többen, azaz megosztva kapták a díjat! Az évszámokat és az adott évben díjazottak számát jelenítse meg, más mez</w:t>
      </w:r>
      <w:r w:rsidRPr="00656ACF">
        <w:rPr>
          <w:rFonts w:eastAsia="Times New Roman" w:cs="Times New Roman"/>
          <w:szCs w:val="20"/>
        </w:rPr>
        <w:t>ő</w:t>
      </w:r>
      <w:r w:rsidRPr="00656ACF">
        <w:rPr>
          <w:szCs w:val="20"/>
        </w:rPr>
        <w:t xml:space="preserve"> ne jelenjen meg a lekérdezésben!(</w:t>
      </w:r>
      <w:r w:rsidRPr="00656ACF">
        <w:rPr>
          <w:rFonts w:eastAsia="Times New Roman" w:cs="Times New Roman"/>
          <w:b/>
          <w:i/>
          <w:szCs w:val="20"/>
        </w:rPr>
        <w:t>C</w:t>
      </w:r>
      <w:r w:rsidRPr="00656ACF">
        <w:rPr>
          <w:szCs w:val="20"/>
        </w:rPr>
        <w:t xml:space="preserve">) </w:t>
      </w:r>
    </w:p>
    <w:p w:rsidR="00656ACF" w:rsidRPr="00656ACF" w:rsidRDefault="00656ACF" w:rsidP="00656ACF">
      <w:pPr>
        <w:pStyle w:val="felad"/>
        <w:rPr>
          <w:szCs w:val="20"/>
        </w:rPr>
      </w:pPr>
      <w:r w:rsidRPr="00656ACF">
        <w:rPr>
          <w:szCs w:val="20"/>
        </w:rPr>
        <w:t>Lekérdezéssel határozza meg kontinensenként a díjazottak számát csökken</w:t>
      </w:r>
      <w:r w:rsidRPr="00656ACF">
        <w:rPr>
          <w:rFonts w:eastAsia="Times New Roman" w:cs="Times New Roman"/>
          <w:szCs w:val="20"/>
        </w:rPr>
        <w:t>ő</w:t>
      </w:r>
      <w:r w:rsidRPr="00656ACF">
        <w:rPr>
          <w:szCs w:val="20"/>
        </w:rPr>
        <w:t xml:space="preserve"> sorrendben! (</w:t>
      </w:r>
      <w:r w:rsidRPr="00656ACF">
        <w:rPr>
          <w:rFonts w:eastAsia="Times New Roman" w:cs="Times New Roman"/>
          <w:b/>
          <w:i/>
          <w:szCs w:val="20"/>
        </w:rPr>
        <w:t>D</w:t>
      </w:r>
      <w:r w:rsidRPr="00656ACF">
        <w:rPr>
          <w:szCs w:val="20"/>
        </w:rPr>
        <w:t xml:space="preserve">) </w:t>
      </w:r>
    </w:p>
    <w:p w:rsidR="00656ACF" w:rsidRPr="00656ACF" w:rsidRDefault="00656ACF" w:rsidP="00656ACF">
      <w:pPr>
        <w:pStyle w:val="felad"/>
        <w:rPr>
          <w:szCs w:val="20"/>
        </w:rPr>
      </w:pPr>
      <w:r w:rsidRPr="00656ACF">
        <w:rPr>
          <w:szCs w:val="20"/>
        </w:rPr>
        <w:t>Készítsen lekérdezést, amely meghatározza azokat a díjazottakat, akik Pablo Neruda költ</w:t>
      </w:r>
      <w:r w:rsidRPr="00656ACF">
        <w:rPr>
          <w:rFonts w:eastAsia="Times New Roman" w:cs="Times New Roman"/>
          <w:szCs w:val="20"/>
        </w:rPr>
        <w:t>ő</w:t>
      </w:r>
      <w:r w:rsidRPr="00656ACF">
        <w:rPr>
          <w:szCs w:val="20"/>
        </w:rPr>
        <w:t>vel azonos kontinensen születtek! Az eredményben a költ</w:t>
      </w:r>
      <w:r w:rsidRPr="00656ACF">
        <w:rPr>
          <w:rFonts w:eastAsia="Times New Roman" w:cs="Times New Roman"/>
          <w:szCs w:val="20"/>
        </w:rPr>
        <w:t>ő</w:t>
      </w:r>
      <w:r w:rsidRPr="00656ACF">
        <w:rPr>
          <w:szCs w:val="20"/>
        </w:rPr>
        <w:t xml:space="preserve"> neve is szerepelhet. (</w:t>
      </w:r>
      <w:r w:rsidRPr="00656ACF">
        <w:rPr>
          <w:rFonts w:eastAsia="Times New Roman" w:cs="Times New Roman"/>
          <w:b/>
          <w:i/>
          <w:szCs w:val="20"/>
        </w:rPr>
        <w:t>E</w:t>
      </w:r>
      <w:r w:rsidRPr="00656ACF">
        <w:rPr>
          <w:szCs w:val="20"/>
        </w:rPr>
        <w:t xml:space="preserve">) </w:t>
      </w:r>
    </w:p>
    <w:p w:rsidR="00656ACF" w:rsidRPr="00656ACF" w:rsidRDefault="00656ACF" w:rsidP="00656ACF">
      <w:pPr>
        <w:pStyle w:val="felad"/>
        <w:rPr>
          <w:szCs w:val="20"/>
        </w:rPr>
      </w:pPr>
      <w:r w:rsidRPr="00656ACF">
        <w:rPr>
          <w:szCs w:val="20"/>
        </w:rPr>
        <w:t>Adjon választ lekérdezéssel arra a kérdésre, hogy mely országok írói kaptak több Nobeldíjat Dániánál! A válaszban az országok neve és a díjak száma szerepeljen! (</w:t>
      </w:r>
      <w:r w:rsidRPr="00656ACF">
        <w:rPr>
          <w:rFonts w:eastAsia="Times New Roman" w:cs="Times New Roman"/>
          <w:b/>
          <w:i/>
          <w:szCs w:val="20"/>
        </w:rPr>
        <w:t>F</w:t>
      </w:r>
      <w:r w:rsidRPr="00656ACF">
        <w:rPr>
          <w:szCs w:val="20"/>
        </w:rPr>
        <w:t xml:space="preserve">) </w:t>
      </w:r>
    </w:p>
    <w:p w:rsidR="00656ACF" w:rsidRPr="00656ACF" w:rsidRDefault="00656ACF" w:rsidP="00F97C0C">
      <w:pPr>
        <w:pStyle w:val="felad"/>
        <w:rPr>
          <w:szCs w:val="20"/>
        </w:rPr>
      </w:pPr>
      <w:r w:rsidRPr="00656ACF">
        <w:rPr>
          <w:szCs w:val="20"/>
        </w:rPr>
        <w:t>Készítsen lekérdezés alapján jelentést az írókról és a Nobel-díj elnyerésének évér</w:t>
      </w:r>
      <w:r w:rsidRPr="00656ACF">
        <w:rPr>
          <w:rFonts w:eastAsia="Times New Roman" w:cs="Times New Roman"/>
          <w:szCs w:val="20"/>
        </w:rPr>
        <w:t>ő</w:t>
      </w:r>
      <w:r w:rsidRPr="00656ACF">
        <w:rPr>
          <w:szCs w:val="20"/>
        </w:rPr>
        <w:t>l kontinensenként, azon belül országonként is csoportszinteket alkotva! (</w:t>
      </w:r>
      <w:r w:rsidRPr="00656ACF">
        <w:rPr>
          <w:rFonts w:eastAsia="Times New Roman" w:cs="Times New Roman"/>
          <w:b/>
          <w:i/>
          <w:szCs w:val="20"/>
        </w:rPr>
        <w:t>G</w:t>
      </w:r>
      <w:r w:rsidRPr="00656ACF">
        <w:rPr>
          <w:szCs w:val="20"/>
        </w:rPr>
        <w:t xml:space="preserve">) </w:t>
      </w:r>
    </w:p>
    <w:sectPr w:rsidR="00656ACF" w:rsidRPr="00656ACF" w:rsidSect="006174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D45" w:rsidRDefault="00411D45">
      <w:r>
        <w:separator/>
      </w:r>
    </w:p>
  </w:endnote>
  <w:endnote w:type="continuationSeparator" w:id="0">
    <w:p w:rsidR="00411D45" w:rsidRDefault="00411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4C4700">
    <w:pPr>
      <w:tabs>
        <w:tab w:val="center" w:pos="1002"/>
        <w:tab w:val="center" w:pos="4536"/>
        <w:tab w:val="center" w:pos="8115"/>
      </w:tabs>
      <w:spacing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9843516</wp:posOffset>
              </wp:positionV>
              <wp:extent cx="5886450" cy="12192"/>
              <wp:effectExtent l="0" t="0" r="0" b="0"/>
              <wp:wrapSquare wrapText="bothSides"/>
              <wp:docPr id="23205" name="Group 23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27" name="Shape 2382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8" name="Shape 2382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F60777" id="Group 23205" o:spid="_x0000_s1026" style="position:absolute;margin-left:65.9pt;margin-top:775.1pt;width:463.5pt;height:.95pt;z-index:251663360;mso-position-horizontal-relative:page;mso-position-vertical-relative:page" coordsize="5886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">
              <v:shape id="Shape 23827" o:spid="_x0000_s1027" style="position:absolute;width:58864;height:121;visibility:visible;mso-wrap-style:square;v-text-anchor:top" coordsize="588645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" path="m,l5886450,r,12192l,12192,,e" fillcolor="black" stroked="f" strokeweight="0">
                <v:stroke miterlimit="83231f" joinstyle="miter"/>
                <v:path arrowok="t" textboxrect="0,0,5886450,12192"/>
              </v:shape>
              <v:shape id="Shape 23828" o:spid="_x0000_s1028" style="position:absolute;left:5874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t xml:space="preserve">gyakorlati vizsga 0511 </w:t>
    </w:r>
    <w:r>
      <w:tab/>
    </w:r>
    <w:r>
      <w:rPr>
        <w:sz w:val="24"/>
      </w:rPr>
      <w:fldChar w:fldCharType="begin"/>
    </w:r>
    <w:r>
      <w:instrText xml:space="preserve"> PAGE   \* MERGEFORMAT </w:instrText>
    </w:r>
    <w:r>
      <w:rPr>
        <w:sz w:val="24"/>
      </w:rPr>
      <w:fldChar w:fldCharType="separate"/>
    </w:r>
    <w:r>
      <w:t>2</w:t>
    </w:r>
    <w:r>
      <w:fldChar w:fldCharType="end"/>
    </w:r>
    <w:r>
      <w:t xml:space="preserve"> / </w:t>
    </w:r>
    <w:fldSimple w:instr=" NUMPAGES   \* MERGEFORMAT ">
      <w:r w:rsidR="00F97C0C">
        <w:rPr>
          <w:noProof/>
        </w:rPr>
        <w:t>1</w:t>
      </w:r>
    </w:fldSimple>
    <w:r>
      <w:t xml:space="preserve"> </w:t>
    </w:r>
    <w:r>
      <w:tab/>
      <w:t xml:space="preserve">2005. május 19.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40E" w:rsidRPr="0061740E" w:rsidRDefault="0061740E" w:rsidP="0061740E">
    <w:pPr>
      <w:pStyle w:val="lblc"/>
      <w:tabs>
        <w:tab w:val="clear" w:pos="9127"/>
        <w:tab w:val="right" w:pos="9632"/>
      </w:tabs>
      <w:rPr>
        <w:lang w:val="hu-HU"/>
      </w:rPr>
    </w:pPr>
    <w:r w:rsidRPr="00E728BC">
      <w:rPr>
        <w:lang w:val="hu-HU"/>
      </w:rPr>
      <w:fldChar w:fldCharType="begin"/>
    </w:r>
    <w:r w:rsidRPr="00E728BC">
      <w:rPr>
        <w:lang w:val="hu-HU"/>
      </w:rPr>
      <w:instrText>PAGE   \* MERGEFORMAT</w:instrText>
    </w:r>
    <w:r w:rsidRPr="00E728BC">
      <w:rPr>
        <w:lang w:val="hu-HU"/>
      </w:rPr>
      <w:fldChar w:fldCharType="separate"/>
    </w:r>
    <w:r w:rsidR="00656ACF">
      <w:rPr>
        <w:noProof/>
        <w:lang w:val="hu-HU"/>
      </w:rPr>
      <w:t>1</w:t>
    </w:r>
    <w:r w:rsidRPr="00E728BC">
      <w:rPr>
        <w:lang w:val="hu-HU"/>
      </w:rPr>
      <w:fldChar w:fldCharType="end"/>
    </w:r>
    <w:r w:rsidRPr="00E728BC">
      <w:rPr>
        <w:lang w:val="hu-HU"/>
      </w:rPr>
      <w:t>. oldal</w:t>
    </w:r>
    <w:r w:rsidRPr="00E728BC">
      <w:rPr>
        <w:lang w:val="hu-HU"/>
      </w:rPr>
      <w:tab/>
      <w:t xml:space="preserve">középszintű érettségi feladat: </w:t>
    </w:r>
    <w:r w:rsidR="00656ACF">
      <w:rPr>
        <w:lang w:val="hu-HU"/>
      </w:rPr>
      <w:t>0804</w:t>
    </w:r>
    <w:r w:rsidRPr="00E728BC">
      <w:rPr>
        <w:lang w:val="hu-HU"/>
      </w:rPr>
      <w:t xml:space="preserve"> - 200</w:t>
    </w:r>
    <w:r w:rsidR="00656ACF">
      <w:rPr>
        <w:lang w:val="hu-HU"/>
      </w:rPr>
      <w:t>9</w:t>
    </w:r>
    <w:r w:rsidRPr="00E728BC">
      <w:rPr>
        <w:lang w:val="hu-HU"/>
      </w:rPr>
      <w:t xml:space="preserve">. </w:t>
    </w:r>
    <w:r w:rsidR="00656ACF">
      <w:rPr>
        <w:lang w:val="hu-HU"/>
      </w:rPr>
      <w:t>október</w:t>
    </w:r>
    <w:bookmarkStart w:id="0" w:name="_GoBack"/>
    <w:bookmarkEnd w:id="0"/>
    <w:r w:rsidRPr="00E728BC">
      <w:rPr>
        <w:lang w:val="hu-HU"/>
      </w:rPr>
      <w:t xml:space="preserve"> </w:t>
    </w:r>
    <w:r w:rsidR="00656ACF">
      <w:rPr>
        <w:lang w:val="hu-HU"/>
      </w:rPr>
      <w:t>26</w:t>
    </w:r>
    <w:r w:rsidRPr="00E728BC">
      <w:rPr>
        <w:lang w:val="hu-HU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7815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D45" w:rsidRDefault="00411D45">
      <w:r>
        <w:separator/>
      </w:r>
    </w:p>
  </w:footnote>
  <w:footnote w:type="continuationSeparator" w:id="0">
    <w:p w:rsidR="00411D45" w:rsidRDefault="00411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154" w:tblpY="804"/>
      <w:tblOverlap w:val="never"/>
      <w:tblW w:w="3421" w:type="dxa"/>
      <w:tblInd w:w="0" w:type="dxa"/>
      <w:tblCellMar>
        <w:top w:w="12" w:type="dxa"/>
        <w:left w:w="107" w:type="dxa"/>
        <w:right w:w="115" w:type="dxa"/>
      </w:tblCellMar>
      <w:tblLook w:val="04A0" w:firstRow="1" w:lastRow="0" w:firstColumn="1" w:lastColumn="0" w:noHBand="0" w:noVBand="1"/>
    </w:tblPr>
    <w:tblGrid>
      <w:gridCol w:w="343"/>
      <w:gridCol w:w="342"/>
      <w:gridCol w:w="342"/>
      <w:gridCol w:w="342"/>
      <w:gridCol w:w="342"/>
      <w:gridCol w:w="342"/>
      <w:gridCol w:w="342"/>
      <w:gridCol w:w="342"/>
      <w:gridCol w:w="342"/>
      <w:gridCol w:w="342"/>
    </w:tblGrid>
    <w:tr w:rsidR="0078157F">
      <w:trPr>
        <w:trHeight w:val="340"/>
      </w:trPr>
      <w:tc>
        <w:tcPr>
          <w:tcW w:w="3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157F" w:rsidRDefault="004C4700">
          <w:pPr>
            <w:spacing w:line="259" w:lineRule="auto"/>
            <w:ind w:left="1"/>
          </w:pPr>
          <w:r>
            <w:t xml:space="preserve"> </w:t>
          </w:r>
        </w:p>
      </w:tc>
    </w:tr>
  </w:tbl>
  <w:p w:rsidR="0078157F" w:rsidRDefault="004C4700">
    <w:pPr>
      <w:tabs>
        <w:tab w:val="center" w:pos="0"/>
        <w:tab w:val="center" w:pos="4972"/>
      </w:tabs>
      <w:spacing w:line="259" w:lineRule="auto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182" name="Group 2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15" name="Shape 23815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6" name="Shape 23816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1F8B19" id="Group 23182" o:spid="_x0000_s1026" style="position:absolute;margin-left:65.9pt;margin-top:65.9pt;width:463.5pt;height:.95pt;z-index:251658240;mso-position-horizontal-relative:page;mso-position-vertical-relative:page" coordsize="5886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">
              <v:shape id="Shape 23815" o:spid="_x0000_s1027" style="position:absolute;width:58864;height:121;visibility:visible;mso-wrap-style:square;v-text-anchor:top" coordsize="588645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" path="m,l5886450,r,12192l,12192,,e" fillcolor="black" stroked="f" strokeweight="0">
                <v:stroke miterlimit="83231f" joinstyle="miter"/>
                <v:path arrowok="t" textboxrect="0,0,5886450,12192"/>
              </v:shape>
              <v:shape id="Shape 23816" o:spid="_x0000_s1028" style="position:absolute;left:58742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t xml:space="preserve">Azonosító jel: </w:t>
    </w:r>
  </w:p>
  <w:p w:rsidR="0078157F" w:rsidRDefault="004C4700">
    <w:pPr>
      <w:spacing w:line="259" w:lineRule="auto"/>
      <w:ind w:left="144"/>
    </w:pPr>
    <w:r>
      <w:t xml:space="preserve">Informatika — középszint </w:t>
    </w:r>
  </w:p>
  <w:p w:rsidR="0078157F" w:rsidRDefault="004C47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188" name="Group 2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9" name="Shape 23819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0" name="Shape 23820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7AC705" id="Group 23188" o:spid="_x0000_s1026" style="position:absolute;margin-left:65.9pt;margin-top:66.85pt;width:463.5pt;height:708.25pt;z-index:-251657216;mso-position-horizontal-relative:page;mso-position-vertical-relative:page" coordsize="58864,89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">
              <v:shape id="Shape 23819" o:spid="_x0000_s1027" style="position:absolute;width:121;height:89946;visibility:visible;mso-wrap-style:square;v-text-anchor:top" coordsize="12192,899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" path="m,l12192,r,8994648l,8994648,,e" fillcolor="black" stroked="f" strokeweight="0">
                <v:stroke miterlimit="83231f" joinstyle="miter"/>
                <v:path arrowok="t" textboxrect="0,0,12192,8994648"/>
              </v:shape>
              <v:shape id="Shape 23820" o:spid="_x0000_s1028" style="position:absolute;left:58742;width:122;height:89946;visibility:visible;mso-wrap-style:square;v-text-anchor:top" coordsize="12192,899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" path="m,l12192,r,8994648l,8994648,,e" fillcolor="black" stroked="f" strokeweight="0">
                <v:stroke miterlimit="83231f" joinstyle="miter"/>
                <v:path arrowok="t" textboxrect="0,0,12192,89946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ACF" w:rsidRDefault="00656ACF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7F" w:rsidRDefault="004C47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68" name="Group 22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EA00ED3" id="Group 22968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+XLJU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51B"/>
    <w:multiLevelType w:val="hybridMultilevel"/>
    <w:tmpl w:val="A9B4FF20"/>
    <w:lvl w:ilvl="0" w:tplc="218699E4">
      <w:start w:val="1"/>
      <w:numFmt w:val="bullet"/>
      <w:lvlText w:val=""/>
      <w:lvlJc w:val="left"/>
      <w:pPr>
        <w:ind w:left="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3E6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235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E06D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C2E8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E28C4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E29B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5E0E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C4B41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12EFD"/>
    <w:multiLevelType w:val="hybridMultilevel"/>
    <w:tmpl w:val="A8241390"/>
    <w:lvl w:ilvl="0" w:tplc="EBDAA84A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20DA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84F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4A2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ADB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1658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673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4AC3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16A7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F0F0C"/>
    <w:multiLevelType w:val="hybridMultilevel"/>
    <w:tmpl w:val="F6CA36C6"/>
    <w:lvl w:ilvl="0" w:tplc="ACE4292E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A64C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68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52B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88FF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D6FF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23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6B1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4CA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3A6702"/>
    <w:multiLevelType w:val="hybridMultilevel"/>
    <w:tmpl w:val="086A1B36"/>
    <w:lvl w:ilvl="0" w:tplc="615A2D8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C198E">
      <w:start w:val="1"/>
      <w:numFmt w:val="decimal"/>
      <w:lvlText w:val="%2."/>
      <w:lvlJc w:val="left"/>
      <w:pPr>
        <w:ind w:left="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A5E7A">
      <w:start w:val="1"/>
      <w:numFmt w:val="lowerRoman"/>
      <w:lvlText w:val="%3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C2CEF8">
      <w:start w:val="1"/>
      <w:numFmt w:val="decimal"/>
      <w:lvlText w:val="%4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01856">
      <w:start w:val="1"/>
      <w:numFmt w:val="lowerLetter"/>
      <w:lvlText w:val="%5"/>
      <w:lvlJc w:val="left"/>
      <w:pPr>
        <w:ind w:left="6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A820E">
      <w:start w:val="1"/>
      <w:numFmt w:val="lowerRoman"/>
      <w:lvlText w:val="%6"/>
      <w:lvlJc w:val="left"/>
      <w:pPr>
        <w:ind w:left="7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706D6C">
      <w:start w:val="1"/>
      <w:numFmt w:val="decimal"/>
      <w:lvlText w:val="%7"/>
      <w:lvlJc w:val="left"/>
      <w:pPr>
        <w:ind w:left="8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E5CD4">
      <w:start w:val="1"/>
      <w:numFmt w:val="lowerLetter"/>
      <w:lvlText w:val="%8"/>
      <w:lvlJc w:val="left"/>
      <w:pPr>
        <w:ind w:left="8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25C08">
      <w:start w:val="1"/>
      <w:numFmt w:val="lowerRoman"/>
      <w:lvlText w:val="%9"/>
      <w:lvlJc w:val="left"/>
      <w:pPr>
        <w:ind w:left="9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3922EE"/>
    <w:multiLevelType w:val="hybridMultilevel"/>
    <w:tmpl w:val="7DF00070"/>
    <w:lvl w:ilvl="0" w:tplc="449226C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ED4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A9B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1F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E0D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A48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600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4B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F071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B76248"/>
    <w:multiLevelType w:val="hybridMultilevel"/>
    <w:tmpl w:val="66B81ADC"/>
    <w:lvl w:ilvl="0" w:tplc="D57485E6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8FF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2B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072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3060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26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488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22B7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EFD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D2822"/>
    <w:multiLevelType w:val="hybridMultilevel"/>
    <w:tmpl w:val="BD90CAF4"/>
    <w:lvl w:ilvl="0" w:tplc="6B0C189A">
      <w:start w:val="1"/>
      <w:numFmt w:val="bullet"/>
      <w:pStyle w:val="felsorol"/>
      <w:lvlText w:val="•"/>
      <w:lvlJc w:val="left"/>
      <w:pPr>
        <w:ind w:left="705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035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ACF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667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DE8B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B86C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DEA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DE25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209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2420C8"/>
    <w:multiLevelType w:val="hybridMultilevel"/>
    <w:tmpl w:val="BC20B972"/>
    <w:lvl w:ilvl="0" w:tplc="DE4A47C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C93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8C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0D0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885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AA7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03A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9833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CFF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710925"/>
    <w:multiLevelType w:val="hybridMultilevel"/>
    <w:tmpl w:val="8DAEB572"/>
    <w:lvl w:ilvl="0" w:tplc="787806B0">
      <w:start w:val="1"/>
      <w:numFmt w:val="decimal"/>
      <w:pStyle w:val="felad"/>
      <w:lvlText w:val="%1."/>
      <w:lvlJc w:val="left"/>
      <w:pPr>
        <w:ind w:left="368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A2E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01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E92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6F2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E87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673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065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03A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3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0C"/>
    <w:rsid w:val="000C5619"/>
    <w:rsid w:val="00160A76"/>
    <w:rsid w:val="003901B8"/>
    <w:rsid w:val="00411D45"/>
    <w:rsid w:val="004C4700"/>
    <w:rsid w:val="004C4D5E"/>
    <w:rsid w:val="004E08F0"/>
    <w:rsid w:val="00515C67"/>
    <w:rsid w:val="005E5386"/>
    <w:rsid w:val="0061740E"/>
    <w:rsid w:val="00656ACF"/>
    <w:rsid w:val="006742B5"/>
    <w:rsid w:val="00747A3F"/>
    <w:rsid w:val="00757186"/>
    <w:rsid w:val="0078157F"/>
    <w:rsid w:val="008C144C"/>
    <w:rsid w:val="009017C4"/>
    <w:rsid w:val="00975B0F"/>
    <w:rsid w:val="009E72F5"/>
    <w:rsid w:val="00A029A3"/>
    <w:rsid w:val="00AC795C"/>
    <w:rsid w:val="00BA33CF"/>
    <w:rsid w:val="00C030BE"/>
    <w:rsid w:val="00E73D4B"/>
    <w:rsid w:val="00F9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BB6BF"/>
  <w15:docId w15:val="{CB1B04EB-B90E-4A23-B130-42DDA69E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9A3"/>
    <w:pPr>
      <w:spacing w:after="0" w:line="240" w:lineRule="auto"/>
    </w:pPr>
    <w:rPr>
      <w:rFonts w:ascii="Times New Roman" w:hAnsi="Times New Roman"/>
      <w:sz w:val="20"/>
    </w:rPr>
  </w:style>
  <w:style w:type="paragraph" w:styleId="Cmsor1">
    <w:name w:val="heading 1"/>
    <w:next w:val="Norml"/>
    <w:link w:val="Cmsor1Char"/>
    <w:uiPriority w:val="9"/>
    <w:unhideWhenUsed/>
    <w:pPr>
      <w:keepNext/>
      <w:keepLines/>
      <w:spacing w:after="287"/>
      <w:ind w:right="63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pPr>
      <w:keepNext/>
      <w:keepLines/>
      <w:spacing w:after="12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pPr>
      <w:keepNext/>
      <w:keepLines/>
      <w:spacing w:after="0"/>
      <w:ind w:left="2088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E72F5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9E72F5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9E72F5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9E72F5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kp">
    <w:name w:val="kép"/>
    <w:basedOn w:val="Norml"/>
    <w:link w:val="kpChar"/>
    <w:qFormat/>
    <w:rsid w:val="003901B8"/>
    <w:pPr>
      <w:spacing w:before="200" w:after="200"/>
      <w:jc w:val="center"/>
    </w:pPr>
    <w:rPr>
      <w:noProof/>
    </w:rPr>
  </w:style>
  <w:style w:type="paragraph" w:customStyle="1" w:styleId="cm">
    <w:name w:val="cím"/>
    <w:basedOn w:val="Cmsor2"/>
    <w:link w:val="cmChar"/>
    <w:qFormat/>
    <w:rsid w:val="00757186"/>
    <w:pPr>
      <w:spacing w:after="160"/>
    </w:pPr>
  </w:style>
  <w:style w:type="character" w:customStyle="1" w:styleId="kpChar">
    <w:name w:val="kép Char"/>
    <w:basedOn w:val="Bekezdsalapbettpusa"/>
    <w:link w:val="kp"/>
    <w:rsid w:val="003901B8"/>
    <w:rPr>
      <w:rFonts w:ascii="Times New Roman" w:eastAsia="Times New Roman" w:hAnsi="Times New Roman" w:cs="Times New Roman"/>
      <w:noProof/>
      <w:color w:val="000000"/>
      <w:sz w:val="20"/>
    </w:rPr>
  </w:style>
  <w:style w:type="character" w:customStyle="1" w:styleId="cmChar">
    <w:name w:val="cím Char"/>
    <w:basedOn w:val="Cmsor2Char"/>
    <w:link w:val="cm"/>
    <w:rsid w:val="00757186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felsorol">
    <w:name w:val="felsorol"/>
    <w:basedOn w:val="Norml"/>
    <w:link w:val="felsorolChar"/>
    <w:rsid w:val="00757186"/>
    <w:pPr>
      <w:numPr>
        <w:numId w:val="5"/>
      </w:numPr>
      <w:ind w:left="170" w:hanging="170"/>
    </w:pPr>
    <w:rPr>
      <w:i/>
    </w:rPr>
  </w:style>
  <w:style w:type="paragraph" w:customStyle="1" w:styleId="magyarz">
    <w:name w:val="magyaráz"/>
    <w:basedOn w:val="Norml"/>
    <w:link w:val="magyarzChar"/>
    <w:qFormat/>
    <w:rsid w:val="00975B0F"/>
    <w:pPr>
      <w:spacing w:before="200" w:after="200"/>
    </w:pPr>
    <w:rPr>
      <w:szCs w:val="20"/>
    </w:rPr>
  </w:style>
  <w:style w:type="character" w:customStyle="1" w:styleId="felsorolChar">
    <w:name w:val="felsorol Char"/>
    <w:basedOn w:val="Bekezdsalapbettpusa"/>
    <w:link w:val="felsorol"/>
    <w:rsid w:val="00757186"/>
    <w:rPr>
      <w:rFonts w:ascii="Times New Roman" w:eastAsia="Times New Roman" w:hAnsi="Times New Roman" w:cs="Times New Roman"/>
      <w:i/>
      <w:color w:val="000000"/>
    </w:rPr>
  </w:style>
  <w:style w:type="paragraph" w:customStyle="1" w:styleId="felad">
    <w:name w:val="felad"/>
    <w:basedOn w:val="Norml"/>
    <w:link w:val="feladChar"/>
    <w:qFormat/>
    <w:rsid w:val="00975B0F"/>
    <w:pPr>
      <w:numPr>
        <w:numId w:val="6"/>
      </w:numPr>
      <w:spacing w:after="100"/>
      <w:ind w:left="340" w:hanging="340"/>
    </w:pPr>
  </w:style>
  <w:style w:type="character" w:customStyle="1" w:styleId="magyarzChar">
    <w:name w:val="magyaráz Char"/>
    <w:basedOn w:val="Bekezdsalapbettpusa"/>
    <w:link w:val="magyarz"/>
    <w:rsid w:val="00975B0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eladChar">
    <w:name w:val="felad Char"/>
    <w:basedOn w:val="Bekezdsalapbettpusa"/>
    <w:link w:val="felad"/>
    <w:rsid w:val="00975B0F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lblc">
    <w:name w:val="lábléc"/>
    <w:basedOn w:val="llb"/>
    <w:link w:val="lblcChar"/>
    <w:rsid w:val="0061740E"/>
    <w:pPr>
      <w:pBdr>
        <w:top w:val="single" w:sz="4" w:space="3" w:color="auto"/>
      </w:pBdr>
      <w:tabs>
        <w:tab w:val="clear" w:pos="4703"/>
        <w:tab w:val="clear" w:pos="9406"/>
        <w:tab w:val="right" w:pos="9127"/>
      </w:tabs>
    </w:pPr>
    <w:rPr>
      <w:sz w:val="18"/>
    </w:rPr>
  </w:style>
  <w:style w:type="character" w:customStyle="1" w:styleId="lblcChar">
    <w:name w:val="lábléc Char"/>
    <w:basedOn w:val="llbChar"/>
    <w:link w:val="lblc"/>
    <w:rsid w:val="0061740E"/>
    <w:rPr>
      <w:rFonts w:ascii="Times New Roman" w:eastAsia="Times New Roman" w:hAnsi="Times New Roman" w:cs="Times New Roman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&#250;das%20Matyi\Documents\Egy&#233;ni%20Office-sablonok\feladat%20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feladat sablon.dotx</Template>
  <TotalTime>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Informatika_kozep_gyakorlati0511.doc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Informatika_kozep_gyakorlati0511.doc</dc:title>
  <dc:subject/>
  <dc:creator>Lúdas Matyi</dc:creator>
  <cp:keywords/>
  <cp:lastModifiedBy>Lúdas Matyi</cp:lastModifiedBy>
  <cp:revision>1</cp:revision>
  <dcterms:created xsi:type="dcterms:W3CDTF">2018-12-11T06:35:00Z</dcterms:created>
  <dcterms:modified xsi:type="dcterms:W3CDTF">2018-12-11T06:52:00Z</dcterms:modified>
</cp:coreProperties>
</file>