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01" w:rsidRDefault="00670D01" w:rsidP="00670D01">
      <w:pPr>
        <w:pStyle w:val="cm"/>
      </w:pPr>
      <w:r>
        <w:t xml:space="preserve">Napló </w:t>
      </w:r>
    </w:p>
    <w:p w:rsidR="0078157F" w:rsidRDefault="00670D01" w:rsidP="00670D01">
      <w:pPr>
        <w:pStyle w:val="magyarz"/>
      </w:pPr>
      <w:r>
        <w:t>Egyre több iskolában használnak elektronikus naplót. Ebben a naplóban – sok más egyéb mellett – rögzítik az osztályzatokat is. A feladatban szerepl</w:t>
      </w:r>
      <w:r>
        <w:rPr>
          <w:rFonts w:eastAsia="Times New Roman" w:cs="Times New Roman"/>
        </w:rPr>
        <w:t>ő</w:t>
      </w:r>
      <w:r>
        <w:t xml:space="preserve"> adatbázis a Városvégi Gimnázium elektronikus naplójának egy tanév els</w:t>
      </w:r>
      <w:r>
        <w:rPr>
          <w:rFonts w:eastAsia="Times New Roman" w:cs="Times New Roman"/>
        </w:rPr>
        <w:t>ő</w:t>
      </w:r>
      <w:r>
        <w:t xml:space="preserve"> négy hónapjában bejegyzett jegyeit tartalmazza. Tudjuk, hogy az adathalmazban nincs két azonos nev</w:t>
      </w:r>
      <w:r>
        <w:rPr>
          <w:rFonts w:eastAsia="Times New Roman" w:cs="Times New Roman"/>
        </w:rPr>
        <w:t>ű</w:t>
      </w:r>
      <w:r>
        <w:t xml:space="preserve"> személy. </w:t>
      </w:r>
    </w:p>
    <w:p w:rsidR="00670D01" w:rsidRPr="00670D01" w:rsidRDefault="00670D01" w:rsidP="00670D01">
      <w:pPr>
        <w:pStyle w:val="felad"/>
        <w:rPr>
          <w:szCs w:val="20"/>
        </w:rPr>
      </w:pPr>
      <w:r w:rsidRPr="00670D01">
        <w:rPr>
          <w:szCs w:val="20"/>
        </w:rPr>
        <w:t xml:space="preserve">Készítsen új adatbázist </w:t>
      </w:r>
      <w:r w:rsidRPr="00670D01">
        <w:rPr>
          <w:rFonts w:ascii="Courier New" w:eastAsia="Courier New" w:hAnsi="Courier New" w:cs="Courier New"/>
          <w:i/>
          <w:szCs w:val="20"/>
        </w:rPr>
        <w:t>naplo</w:t>
      </w:r>
      <w:r w:rsidRPr="00670D01">
        <w:rPr>
          <w:szCs w:val="20"/>
        </w:rPr>
        <w:t xml:space="preserve"> néven! A mellékelt három – tabulátorokkal tagolt, UTF-8 kódolású – szöveges állományt (</w:t>
      </w:r>
      <w:r w:rsidRPr="00670D01">
        <w:rPr>
          <w:rFonts w:ascii="Courier New" w:eastAsia="Courier New" w:hAnsi="Courier New" w:cs="Courier New"/>
          <w:i/>
          <w:szCs w:val="20"/>
        </w:rPr>
        <w:t>diak.txt</w:t>
      </w:r>
      <w:r w:rsidRPr="00670D01">
        <w:rPr>
          <w:szCs w:val="20"/>
        </w:rPr>
        <w:t xml:space="preserve">, </w:t>
      </w:r>
      <w:r w:rsidRPr="00670D01">
        <w:rPr>
          <w:rFonts w:ascii="Courier New" w:eastAsia="Courier New" w:hAnsi="Courier New" w:cs="Courier New"/>
          <w:i/>
          <w:szCs w:val="20"/>
        </w:rPr>
        <w:t>jegy.txt</w:t>
      </w:r>
      <w:r w:rsidRPr="00670D01">
        <w:rPr>
          <w:szCs w:val="20"/>
        </w:rPr>
        <w:t xml:space="preserve">, </w:t>
      </w:r>
      <w:r w:rsidRPr="00670D01">
        <w:rPr>
          <w:rFonts w:ascii="Courier New" w:eastAsia="Courier New" w:hAnsi="Courier New" w:cs="Courier New"/>
          <w:i/>
          <w:szCs w:val="20"/>
        </w:rPr>
        <w:t>targy.txt</w:t>
      </w:r>
      <w:r w:rsidRPr="00670D01">
        <w:rPr>
          <w:szCs w:val="20"/>
        </w:rPr>
        <w:t>) importálja az adatbázisba a fájlnévvel azonos néven (</w:t>
      </w:r>
      <w:r w:rsidRPr="00670D01">
        <w:rPr>
          <w:rFonts w:eastAsia="Times New Roman" w:cs="Times New Roman"/>
          <w:b/>
          <w:i/>
          <w:szCs w:val="20"/>
        </w:rPr>
        <w:t>diak</w:t>
      </w:r>
      <w:r w:rsidRPr="00670D01">
        <w:rPr>
          <w:szCs w:val="20"/>
        </w:rPr>
        <w:t xml:space="preserve">, </w:t>
      </w:r>
      <w:r w:rsidRPr="00670D01">
        <w:rPr>
          <w:rFonts w:eastAsia="Times New Roman" w:cs="Times New Roman"/>
          <w:b/>
          <w:i/>
          <w:szCs w:val="20"/>
        </w:rPr>
        <w:t>jegy</w:t>
      </w:r>
      <w:r w:rsidRPr="00670D01">
        <w:rPr>
          <w:szCs w:val="20"/>
        </w:rPr>
        <w:t xml:space="preserve">, </w:t>
      </w:r>
      <w:r w:rsidRPr="00670D01">
        <w:rPr>
          <w:rFonts w:eastAsia="Times New Roman" w:cs="Times New Roman"/>
          <w:b/>
          <w:i/>
          <w:szCs w:val="20"/>
        </w:rPr>
        <w:t>targy</w:t>
      </w:r>
      <w:r w:rsidRPr="00670D01">
        <w:rPr>
          <w:szCs w:val="20"/>
        </w:rPr>
        <w:t>)! Az állomány els</w:t>
      </w:r>
      <w:r w:rsidRPr="00670D01">
        <w:rPr>
          <w:rFonts w:eastAsia="Times New Roman" w:cs="Times New Roman"/>
          <w:szCs w:val="20"/>
        </w:rPr>
        <w:t>ő</w:t>
      </w:r>
      <w:r w:rsidRPr="00670D01">
        <w:rPr>
          <w:szCs w:val="20"/>
        </w:rPr>
        <w:t xml:space="preserve"> sora a mez</w:t>
      </w:r>
      <w:r w:rsidRPr="00670D01">
        <w:rPr>
          <w:rFonts w:eastAsia="Times New Roman" w:cs="Times New Roman"/>
          <w:szCs w:val="20"/>
        </w:rPr>
        <w:t>ő</w:t>
      </w:r>
      <w:r w:rsidRPr="00670D01">
        <w:rPr>
          <w:szCs w:val="20"/>
        </w:rPr>
        <w:t>neveket tartalmazza. A létrehozás során állítsa be a megfelel</w:t>
      </w:r>
      <w:r w:rsidRPr="00670D01">
        <w:rPr>
          <w:rFonts w:eastAsia="Times New Roman" w:cs="Times New Roman"/>
          <w:szCs w:val="20"/>
        </w:rPr>
        <w:t>ő</w:t>
      </w:r>
      <w:r w:rsidRPr="00670D01">
        <w:rPr>
          <w:szCs w:val="20"/>
        </w:rPr>
        <w:t xml:space="preserve"> típusokat és kulcsokat, a </w:t>
      </w:r>
      <w:r w:rsidRPr="00670D01">
        <w:rPr>
          <w:rFonts w:eastAsia="Times New Roman" w:cs="Times New Roman"/>
          <w:b/>
          <w:i/>
          <w:szCs w:val="20"/>
        </w:rPr>
        <w:t>jegy</w:t>
      </w:r>
      <w:r w:rsidRPr="00670D01">
        <w:rPr>
          <w:szCs w:val="20"/>
        </w:rPr>
        <w:t xml:space="preserve"> táblában pedig </w:t>
      </w:r>
      <w:r w:rsidRPr="00670D01">
        <w:rPr>
          <w:rFonts w:eastAsia="Times New Roman" w:cs="Times New Roman"/>
          <w:i/>
          <w:szCs w:val="20"/>
        </w:rPr>
        <w:t>id</w:t>
      </w:r>
      <w:r w:rsidRPr="00670D01">
        <w:rPr>
          <w:szCs w:val="20"/>
        </w:rPr>
        <w:t xml:space="preserve"> néven hozzon létre kulcsnak alkalmas mez</w:t>
      </w:r>
      <w:r w:rsidRPr="00670D01">
        <w:rPr>
          <w:rFonts w:eastAsia="Times New Roman" w:cs="Times New Roman"/>
          <w:szCs w:val="20"/>
        </w:rPr>
        <w:t>ő</w:t>
      </w:r>
      <w:r w:rsidRPr="00670D01">
        <w:rPr>
          <w:szCs w:val="20"/>
        </w:rPr>
        <w:t xml:space="preserve">t!  </w:t>
      </w:r>
    </w:p>
    <w:p w:rsidR="00670D01" w:rsidRDefault="00670D01" w:rsidP="00670D01">
      <w:pPr>
        <w:pStyle w:val="felad"/>
        <w:numPr>
          <w:ilvl w:val="0"/>
          <w:numId w:val="0"/>
        </w:numPr>
        <w:ind w:left="340"/>
      </w:pPr>
      <w:r>
        <w:rPr>
          <w:rFonts w:ascii="Arial" w:eastAsia="Arial" w:hAnsi="Arial" w:cs="Arial"/>
          <w:b/>
        </w:rPr>
        <w:t>Táblák</w:t>
      </w:r>
      <w:r>
        <w:rPr>
          <w:rFonts w:ascii="Arial" w:eastAsia="Arial" w:hAnsi="Arial" w:cs="Arial"/>
          <w:b/>
        </w:rPr>
        <w:br/>
      </w:r>
      <w:r>
        <w:rPr>
          <w:rFonts w:eastAsia="Times New Roman" w:cs="Times New Roman"/>
          <w:b/>
          <w:i/>
        </w:rPr>
        <w:t>diak</w:t>
      </w:r>
      <w:r>
        <w:t xml:space="preserve"> (</w:t>
      </w:r>
      <w:r>
        <w:rPr>
          <w:rFonts w:eastAsia="Times New Roman" w:cs="Times New Roman"/>
          <w:i/>
        </w:rPr>
        <w:t>id</w:t>
      </w:r>
      <w:r>
        <w:t xml:space="preserve">, </w:t>
      </w:r>
      <w:r>
        <w:rPr>
          <w:rFonts w:eastAsia="Times New Roman" w:cs="Times New Roman"/>
          <w:i/>
        </w:rPr>
        <w:t>nev</w:t>
      </w:r>
      <w:r>
        <w:t xml:space="preserve">, </w:t>
      </w:r>
      <w:r>
        <w:rPr>
          <w:rFonts w:eastAsia="Times New Roman" w:cs="Times New Roman"/>
          <w:i/>
        </w:rPr>
        <w:t>osztaly</w:t>
      </w:r>
      <w:r>
        <w:t xml:space="preserve">, </w:t>
      </w:r>
      <w:r>
        <w:rPr>
          <w:rFonts w:eastAsia="Times New Roman" w:cs="Times New Roman"/>
          <w:i/>
        </w:rPr>
        <w:t>fiu</w:t>
      </w:r>
      <w:r>
        <w:t xml:space="preserve">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id</w:t>
      </w:r>
      <w:r>
        <w:t xml:space="preserve"> </w:t>
      </w:r>
      <w:r>
        <w:tab/>
      </w:r>
      <w:r>
        <w:tab/>
      </w:r>
      <w:r>
        <w:t xml:space="preserve">A diák azonosítója (szám), ez a kulcs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nev</w:t>
      </w:r>
      <w:r>
        <w:t xml:space="preserve"> </w:t>
      </w:r>
      <w:r>
        <w:tab/>
      </w:r>
      <w:r>
        <w:tab/>
      </w:r>
      <w:r>
        <w:t xml:space="preserve">A diák neve (szöveg)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osztaly</w:t>
      </w:r>
      <w:r>
        <w:t xml:space="preserve"> </w:t>
      </w:r>
      <w:r>
        <w:tab/>
      </w:r>
      <w:r>
        <w:tab/>
      </w:r>
      <w:r>
        <w:t xml:space="preserve">A diák osztálya (szöveg)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fiu</w:t>
      </w:r>
      <w:r>
        <w:t xml:space="preserve"> </w:t>
      </w:r>
      <w:r>
        <w:tab/>
      </w:r>
      <w:r>
        <w:tab/>
      </w:r>
      <w:r>
        <w:t xml:space="preserve">A diák nemét adja meg (logikai) </w:t>
      </w:r>
    </w:p>
    <w:p w:rsidR="00670D01" w:rsidRDefault="00670D01" w:rsidP="00670D01">
      <w:pPr>
        <w:pStyle w:val="felad"/>
        <w:numPr>
          <w:ilvl w:val="0"/>
          <w:numId w:val="0"/>
        </w:numPr>
        <w:ind w:left="340"/>
      </w:pPr>
      <w:r>
        <w:rPr>
          <w:rFonts w:eastAsia="Times New Roman" w:cs="Times New Roman"/>
          <w:b/>
          <w:i/>
        </w:rPr>
        <w:t>targy</w:t>
      </w:r>
      <w:r>
        <w:t xml:space="preserve"> (</w:t>
      </w:r>
      <w:r>
        <w:rPr>
          <w:rFonts w:eastAsia="Times New Roman" w:cs="Times New Roman"/>
          <w:i/>
        </w:rPr>
        <w:t>id</w:t>
      </w:r>
      <w:r>
        <w:t xml:space="preserve">, </w:t>
      </w:r>
      <w:r>
        <w:rPr>
          <w:rFonts w:eastAsia="Times New Roman" w:cs="Times New Roman"/>
          <w:i/>
        </w:rPr>
        <w:t>nev</w:t>
      </w:r>
      <w:r>
        <w:t xml:space="preserve">, </w:t>
      </w:r>
      <w:r>
        <w:rPr>
          <w:rFonts w:eastAsia="Times New Roman" w:cs="Times New Roman"/>
          <w:i/>
        </w:rPr>
        <w:t>kategoria</w:t>
      </w:r>
      <w:r>
        <w:t xml:space="preserve">) </w:t>
      </w:r>
      <w: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eastAsia="Times New Roman" w:cs="Times New Roman"/>
          <w:i/>
        </w:rPr>
        <w:t>id</w:t>
      </w:r>
      <w:r>
        <w:t xml:space="preserve"> </w:t>
      </w:r>
      <w:r>
        <w:tab/>
      </w:r>
      <w:r>
        <w:tab/>
      </w:r>
      <w:r>
        <w:t xml:space="preserve">A tárgy azonosítója (szám), ez a kulcs </w:t>
      </w:r>
      <w: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eastAsia="Times New Roman" w:cs="Times New Roman"/>
          <w:i/>
        </w:rPr>
        <w:t>nev</w:t>
      </w:r>
      <w:r>
        <w:t xml:space="preserve"> </w:t>
      </w:r>
      <w:r>
        <w:tab/>
      </w:r>
      <w:r>
        <w:tab/>
      </w:r>
      <w:r>
        <w:t xml:space="preserve">A tárgy neve (szöveg) </w:t>
      </w:r>
      <w: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eastAsia="Times New Roman" w:cs="Times New Roman"/>
          <w:i/>
        </w:rPr>
        <w:t>kategoria</w:t>
      </w:r>
      <w:r>
        <w:t xml:space="preserve"> </w:t>
      </w:r>
      <w:r>
        <w:tab/>
        <w:t xml:space="preserve">A tárgy kategóriája (szöveg) </w:t>
      </w:r>
    </w:p>
    <w:p w:rsidR="00670D01" w:rsidRDefault="00670D01" w:rsidP="00670D01">
      <w:pPr>
        <w:pStyle w:val="felad"/>
        <w:numPr>
          <w:ilvl w:val="0"/>
          <w:numId w:val="0"/>
        </w:numPr>
        <w:ind w:left="340"/>
      </w:pPr>
      <w:r>
        <w:rPr>
          <w:rFonts w:eastAsia="Times New Roman" w:cs="Times New Roman"/>
          <w:b/>
          <w:i/>
        </w:rPr>
        <w:t>jegy</w:t>
      </w:r>
      <w:r>
        <w:t xml:space="preserve"> (</w:t>
      </w:r>
      <w:r>
        <w:rPr>
          <w:rFonts w:eastAsia="Times New Roman" w:cs="Times New Roman"/>
          <w:i/>
        </w:rPr>
        <w:t>id</w:t>
      </w:r>
      <w:r>
        <w:t xml:space="preserve">, </w:t>
      </w:r>
      <w:r>
        <w:rPr>
          <w:rFonts w:eastAsia="Times New Roman" w:cs="Times New Roman"/>
          <w:i/>
        </w:rPr>
        <w:t>diakid</w:t>
      </w:r>
      <w:r>
        <w:t xml:space="preserve">, </w:t>
      </w:r>
      <w:r>
        <w:rPr>
          <w:rFonts w:eastAsia="Times New Roman" w:cs="Times New Roman"/>
          <w:i/>
        </w:rPr>
        <w:t>datum</w:t>
      </w:r>
      <w:r>
        <w:t xml:space="preserve">, </w:t>
      </w:r>
      <w:r>
        <w:rPr>
          <w:rFonts w:eastAsia="Times New Roman" w:cs="Times New Roman"/>
          <w:i/>
        </w:rPr>
        <w:t>ertek</w:t>
      </w:r>
      <w:r>
        <w:t xml:space="preserve">, </w:t>
      </w:r>
      <w:r>
        <w:rPr>
          <w:rFonts w:eastAsia="Times New Roman" w:cs="Times New Roman"/>
          <w:i/>
        </w:rPr>
        <w:t>tipus</w:t>
      </w:r>
      <w:r>
        <w:t xml:space="preserve">, </w:t>
      </w:r>
      <w:r>
        <w:rPr>
          <w:rFonts w:eastAsia="Times New Roman" w:cs="Times New Roman"/>
          <w:i/>
        </w:rPr>
        <w:t>targyid</w:t>
      </w:r>
      <w:r>
        <w:t xml:space="preserve">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id</w:t>
      </w:r>
      <w:r>
        <w:t xml:space="preserve"> </w:t>
      </w:r>
      <w:r>
        <w:tab/>
      </w:r>
      <w:r>
        <w:tab/>
      </w:r>
      <w:r>
        <w:t xml:space="preserve">A jegy azonosítója (számláló), ez a kulcs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diakid</w:t>
      </w:r>
      <w:r>
        <w:t xml:space="preserve"> </w:t>
      </w:r>
      <w:r>
        <w:tab/>
      </w:r>
      <w:r>
        <w:tab/>
      </w:r>
      <w:r>
        <w:t>A jegyet szerz</w:t>
      </w:r>
      <w:r>
        <w:rPr>
          <w:rFonts w:eastAsia="Times New Roman" w:cs="Times New Roman"/>
        </w:rPr>
        <w:t>ő</w:t>
      </w:r>
      <w:r>
        <w:t xml:space="preserve"> diák azonosítója (szám)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datum</w:t>
      </w:r>
      <w:r>
        <w:t xml:space="preserve"> </w:t>
      </w:r>
      <w:r>
        <w:tab/>
      </w:r>
      <w:r>
        <w:tab/>
      </w:r>
      <w:r>
        <w:t xml:space="preserve">A jegy bejegyzésének dátuma (dátum)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ertek</w:t>
      </w:r>
      <w:r>
        <w:t xml:space="preserve"> </w:t>
      </w:r>
      <w:r>
        <w:tab/>
      </w:r>
      <w:r>
        <w:tab/>
      </w:r>
      <w:r>
        <w:t xml:space="preserve">A jegy értéke (szám)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tipus</w:t>
      </w:r>
      <w:r>
        <w:t xml:space="preserve"> </w:t>
      </w:r>
      <w:r>
        <w:tab/>
      </w:r>
      <w:r>
        <w:tab/>
      </w:r>
      <w:r>
        <w:t xml:space="preserve">A jegy típusa (szöveg)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targyid</w:t>
      </w:r>
      <w:r>
        <w:t xml:space="preserve"> </w:t>
      </w:r>
      <w:r>
        <w:tab/>
      </w:r>
      <w:r>
        <w:tab/>
      </w:r>
      <w:r>
        <w:t>A tárgy azonosítója, amib</w:t>
      </w:r>
      <w:r>
        <w:rPr>
          <w:rFonts w:eastAsia="Times New Roman" w:cs="Times New Roman"/>
        </w:rPr>
        <w:t>ő</w:t>
      </w:r>
      <w:r>
        <w:t xml:space="preserve">l a jegyet szerezték (szám) </w:t>
      </w:r>
    </w:p>
    <w:p w:rsidR="00670D01" w:rsidRDefault="00670D01" w:rsidP="00670D01">
      <w:pPr>
        <w:pStyle w:val="kp"/>
      </w:pPr>
      <w:r>
        <w:drawing>
          <wp:inline distT="0" distB="0" distL="0" distR="0" wp14:anchorId="5C6348C1" wp14:editId="67EAF1FF">
            <wp:extent cx="4156710" cy="1321308"/>
            <wp:effectExtent l="0" t="0" r="0" b="0"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01" w:rsidRDefault="00670D01" w:rsidP="00CC6662">
      <w:pPr>
        <w:pStyle w:val="magyarz"/>
        <w:ind w:left="340"/>
      </w:pPr>
      <w:r>
        <w:t>A következ</w:t>
      </w:r>
      <w:r>
        <w:rPr>
          <w:rFonts w:eastAsia="Times New Roman" w:cs="Times New Roman"/>
        </w:rPr>
        <w:t>ő</w:t>
      </w:r>
      <w:r>
        <w:t xml:space="preserve"> feladatok megoldásánál a lekérdezéseket és a jelentést a zárójelben olvasható néven mentse! Ügyeljen arra, hogy a megoldásban pontosan a kívánt mez</w:t>
      </w:r>
      <w:r>
        <w:rPr>
          <w:rFonts w:eastAsia="Times New Roman" w:cs="Times New Roman"/>
        </w:rPr>
        <w:t>ő</w:t>
      </w:r>
      <w:r>
        <w:t xml:space="preserve">k szerepeljenek! </w:t>
      </w:r>
    </w:p>
    <w:p w:rsidR="00670D01" w:rsidRDefault="00670D01" w:rsidP="00670D01">
      <w:pPr>
        <w:pStyle w:val="felad"/>
      </w:pPr>
      <w:r>
        <w:t>Készítsen lekérdezést, amely megjeleníti a 9. évfolyamos fiúk nevét! (</w:t>
      </w:r>
      <w:r>
        <w:rPr>
          <w:rFonts w:eastAsia="Times New Roman" w:cs="Times New Roman"/>
          <w:b/>
          <w:i/>
        </w:rPr>
        <w:t>2fiu9</w:t>
      </w:r>
      <w:r>
        <w:t xml:space="preserve">) </w:t>
      </w:r>
    </w:p>
    <w:p w:rsidR="00670D01" w:rsidRDefault="00670D01" w:rsidP="00670D01">
      <w:pPr>
        <w:pStyle w:val="felad"/>
      </w:pPr>
      <w:r>
        <w:t>Készítsen lekérdezést, amely kilistázza Balogh Lili jegyeit! Jelenítse meg a dátumot, a tárgy nevét és a jegy értékét! (</w:t>
      </w:r>
      <w:r>
        <w:rPr>
          <w:rFonts w:eastAsia="Times New Roman" w:cs="Times New Roman"/>
          <w:b/>
          <w:i/>
        </w:rPr>
        <w:t>3balogh</w:t>
      </w:r>
      <w:r>
        <w:t xml:space="preserve">) </w:t>
      </w:r>
    </w:p>
    <w:p w:rsidR="00670D01" w:rsidRDefault="00670D01" w:rsidP="00670D01">
      <w:pPr>
        <w:pStyle w:val="felad"/>
      </w:pPr>
      <w:r>
        <w:t>Az el</w:t>
      </w:r>
      <w:r>
        <w:rPr>
          <w:rFonts w:eastAsia="Times New Roman" w:cs="Times New Roman"/>
        </w:rPr>
        <w:t>ő</w:t>
      </w:r>
      <w:r>
        <w:t>z</w:t>
      </w:r>
      <w:r>
        <w:rPr>
          <w:rFonts w:eastAsia="Times New Roman" w:cs="Times New Roman"/>
        </w:rPr>
        <w:t>ő</w:t>
      </w:r>
      <w:r>
        <w:t xml:space="preserve"> lekérdezést felhasználva készítsen jelentést, amely Balogh Lili ellen</w:t>
      </w:r>
      <w:r>
        <w:rPr>
          <w:rFonts w:eastAsia="Times New Roman" w:cs="Times New Roman"/>
        </w:rPr>
        <w:t>ő</w:t>
      </w:r>
      <w:r>
        <w:t>rz</w:t>
      </w:r>
      <w:r>
        <w:rPr>
          <w:rFonts w:eastAsia="Times New Roman" w:cs="Times New Roman"/>
        </w:rPr>
        <w:t>ő</w:t>
      </w:r>
      <w:r>
        <w:t>jét papíros formában is el</w:t>
      </w:r>
      <w:r>
        <w:rPr>
          <w:rFonts w:eastAsia="Times New Roman" w:cs="Times New Roman"/>
        </w:rPr>
        <w:t>ő</w:t>
      </w:r>
      <w:r>
        <w:t>állítja! A jegyeket tantárgyanként, azon belül id</w:t>
      </w:r>
      <w:r>
        <w:rPr>
          <w:rFonts w:eastAsia="Times New Roman" w:cs="Times New Roman"/>
        </w:rPr>
        <w:t>ő</w:t>
      </w:r>
      <w:r>
        <w:t>ren</w:t>
      </w:r>
      <w:bookmarkStart w:id="0" w:name="_GoBack"/>
      <w:bookmarkEnd w:id="0"/>
      <w:r>
        <w:t>dben, szövegszer</w:t>
      </w:r>
      <w:r>
        <w:rPr>
          <w:rFonts w:eastAsia="Times New Roman" w:cs="Times New Roman"/>
        </w:rPr>
        <w:t>ű</w:t>
      </w:r>
      <w:r>
        <w:t xml:space="preserve"> tartalmát tekintve pedig az alábbi minta szerint jelenítse meg! Biztosítsa, hogy minden érték látható legyen! A minta nem a megadott adathalmazból készült. (</w:t>
      </w:r>
      <w:r>
        <w:rPr>
          <w:rFonts w:eastAsia="Times New Roman" w:cs="Times New Roman"/>
          <w:b/>
          <w:i/>
        </w:rPr>
        <w:t>4papiron</w:t>
      </w:r>
      <w:r>
        <w:t xml:space="preserve">) </w:t>
      </w:r>
    </w:p>
    <w:p w:rsidR="00670D01" w:rsidRDefault="00670D01" w:rsidP="00670D01">
      <w:pPr>
        <w:pStyle w:val="kp"/>
      </w:pPr>
      <w:r>
        <w:drawing>
          <wp:inline distT="0" distB="0" distL="0" distR="0">
            <wp:extent cx="3686175" cy="1647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k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62" w:rsidRDefault="00CC6662" w:rsidP="00CC6662">
      <w:pPr>
        <w:pStyle w:val="felad"/>
      </w:pPr>
      <w:r>
        <w:lastRenderedPageBreak/>
        <w:t>Azt mondják, a szeptember még könny</w:t>
      </w:r>
      <w:r>
        <w:rPr>
          <w:rFonts w:eastAsia="Times New Roman" w:cs="Times New Roman"/>
        </w:rPr>
        <w:t>ű</w:t>
      </w:r>
      <w:r>
        <w:t>, különösen 9. osztályban. Készítsen lekérdezést, amely megadja a 9/A osztályban szeptember folyamán elégtelent szerzett tanulók nevét, a jegy dátumát és a tárgyat, amelyb</w:t>
      </w:r>
      <w:r>
        <w:rPr>
          <w:rFonts w:eastAsia="Times New Roman" w:cs="Times New Roman"/>
        </w:rPr>
        <w:t>ő</w:t>
      </w:r>
      <w:r>
        <w:t>l az osztályzatot kapták! (</w:t>
      </w:r>
      <w:r>
        <w:rPr>
          <w:rFonts w:eastAsia="Times New Roman" w:cs="Times New Roman"/>
          <w:b/>
          <w:i/>
        </w:rPr>
        <w:t>5elegtelen</w:t>
      </w:r>
      <w:r>
        <w:t xml:space="preserve">) </w:t>
      </w:r>
    </w:p>
    <w:p w:rsidR="00CC6662" w:rsidRDefault="00CC6662" w:rsidP="00CC6662">
      <w:pPr>
        <w:pStyle w:val="felad"/>
      </w:pPr>
      <w:r>
        <w:t>A Városvégi Gimnáziumban a reál tantárgyak összóraszáma egyenl</w:t>
      </w:r>
      <w:r>
        <w:rPr>
          <w:rFonts w:eastAsia="Times New Roman" w:cs="Times New Roman"/>
        </w:rPr>
        <w:t>ő</w:t>
      </w:r>
      <w:r>
        <w:t>. Vajon ugyanannyi óra alatt ugyanannyi jegyet adnak a tanárok ezekb</w:t>
      </w:r>
      <w:r>
        <w:rPr>
          <w:rFonts w:eastAsia="Times New Roman" w:cs="Times New Roman"/>
        </w:rPr>
        <w:t>ő</w:t>
      </w:r>
      <w:r>
        <w:t>l a tárgyakból? A kérdés tisztázására készítsen lekérdezést, amely tantárgyanként meghatározza a reál kategóriába tartozó tárgyak beírt jegyeinek számát! (</w:t>
      </w:r>
      <w:r>
        <w:rPr>
          <w:rFonts w:eastAsia="Times New Roman" w:cs="Times New Roman"/>
          <w:b/>
          <w:i/>
        </w:rPr>
        <w:t>6real</w:t>
      </w:r>
      <w:r>
        <w:t xml:space="preserve">) </w:t>
      </w:r>
    </w:p>
    <w:p w:rsidR="00CC6662" w:rsidRDefault="00CC6662" w:rsidP="00CC6662">
      <w:pPr>
        <w:pStyle w:val="felad"/>
      </w:pPr>
      <w:r>
        <w:t>Sokan mondják, hogy a lányok szorgalmasabbak, így jobban teljesítenek az iskolában a fiúknál. Készítsen lekérdezést, amellyel ez igazolható vagy cáfolható! Jelenítse meg a fiú és a lány tanulók jegyeinek átlagát! (</w:t>
      </w:r>
      <w:r>
        <w:rPr>
          <w:rFonts w:eastAsia="Times New Roman" w:cs="Times New Roman"/>
          <w:b/>
          <w:i/>
        </w:rPr>
        <w:t>7atlag</w:t>
      </w:r>
      <w:r>
        <w:t xml:space="preserve">) </w:t>
      </w:r>
    </w:p>
    <w:p w:rsidR="00CC6662" w:rsidRDefault="00CC6662" w:rsidP="00CC6662">
      <w:pPr>
        <w:pStyle w:val="felad"/>
      </w:pPr>
      <w:r>
        <w:t>Készítsen lekérdezést, amellyel meghatározza azok nevét, akiknek a naplóban  – a rendelkezésünkre álló id</w:t>
      </w:r>
      <w:r>
        <w:rPr>
          <w:rFonts w:eastAsia="Times New Roman" w:cs="Times New Roman"/>
        </w:rPr>
        <w:t>ő</w:t>
      </w:r>
      <w:r>
        <w:t>szak alatt – a „legrosszabb” jegyük is jeles volt! (</w:t>
      </w:r>
      <w:r>
        <w:rPr>
          <w:rFonts w:eastAsia="Times New Roman" w:cs="Times New Roman"/>
          <w:b/>
          <w:i/>
        </w:rPr>
        <w:t>8jeles</w:t>
      </w:r>
      <w:r>
        <w:t xml:space="preserve">) </w:t>
      </w:r>
    </w:p>
    <w:sectPr w:rsidR="00CC6662" w:rsidSect="0061740E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57E" w:rsidRDefault="0033057E">
      <w:r>
        <w:separator/>
      </w:r>
    </w:p>
  </w:endnote>
  <w:endnote w:type="continuationSeparator" w:id="0">
    <w:p w:rsidR="0033057E" w:rsidRDefault="0033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7F" w:rsidRDefault="004C4700">
    <w:pPr>
      <w:tabs>
        <w:tab w:val="center" w:pos="1002"/>
        <w:tab w:val="center" w:pos="4536"/>
        <w:tab w:val="center" w:pos="8115"/>
      </w:tabs>
      <w:spacing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836676</wp:posOffset>
              </wp:positionH>
              <wp:positionV relativeFrom="page">
                <wp:posOffset>9843516</wp:posOffset>
              </wp:positionV>
              <wp:extent cx="5886450" cy="12192"/>
              <wp:effectExtent l="0" t="0" r="0" b="0"/>
              <wp:wrapSquare wrapText="bothSides"/>
              <wp:docPr id="23205" name="Group 23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27" name="Shape 23827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8" name="Shape 23828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EF93CC" id="Group 23205" o:spid="_x0000_s1026" style="position:absolute;margin-left:65.9pt;margin-top:775.1pt;width:463.5pt;height:.95pt;z-index:251663360;mso-position-horizontal-relative:page;mso-position-vertical-relative:page" coordsize="5886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">
              <v:shape id="Shape 23827" o:spid="_x0000_s1027" style="position:absolute;width:58864;height:121;visibility:visible;mso-wrap-style:square;v-text-anchor:top" coordsize="588645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" path="m,l5886450,r,12192l,12192,,e" fillcolor="black" stroked="f" strokeweight="0">
                <v:stroke miterlimit="83231f" joinstyle="miter"/>
                <v:path arrowok="t" textboxrect="0,0,5886450,12192"/>
              </v:shape>
              <v:shape id="Shape 23828" o:spid="_x0000_s1028" style="position:absolute;left:5874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t xml:space="preserve">gyakorlati vizsga 0511 </w:t>
    </w:r>
    <w:r>
      <w:tab/>
    </w:r>
    <w:r>
      <w:rPr>
        <w:sz w:val="24"/>
      </w:rPr>
      <w:fldChar w:fldCharType="begin"/>
    </w:r>
    <w:r>
      <w:instrText xml:space="preserve"> PAGE   \* MERGEFORMAT </w:instrText>
    </w:r>
    <w:r>
      <w:rPr>
        <w:sz w:val="24"/>
      </w:rPr>
      <w:fldChar w:fldCharType="separate"/>
    </w:r>
    <w:r>
      <w:t>2</w:t>
    </w:r>
    <w:r>
      <w:fldChar w:fldCharType="end"/>
    </w:r>
    <w:r>
      <w:t xml:space="preserve"> / </w:t>
    </w:r>
    <w:fldSimple w:instr=" NUMPAGES   \* MERGEFORMAT ">
      <w:r w:rsidR="00670D01">
        <w:rPr>
          <w:noProof/>
        </w:rPr>
        <w:t>1</w:t>
      </w:r>
    </w:fldSimple>
    <w:r>
      <w:t xml:space="preserve"> </w:t>
    </w:r>
    <w:r>
      <w:tab/>
      <w:t xml:space="preserve">2005. május 19.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40E" w:rsidRPr="0061740E" w:rsidRDefault="0061740E" w:rsidP="0061740E">
    <w:pPr>
      <w:pStyle w:val="lblc"/>
      <w:tabs>
        <w:tab w:val="clear" w:pos="9127"/>
        <w:tab w:val="right" w:pos="9632"/>
      </w:tabs>
      <w:rPr>
        <w:lang w:val="hu-HU"/>
      </w:rPr>
    </w:pPr>
    <w:r w:rsidRPr="00E728BC">
      <w:rPr>
        <w:lang w:val="hu-HU"/>
      </w:rPr>
      <w:fldChar w:fldCharType="begin"/>
    </w:r>
    <w:r w:rsidRPr="00E728BC">
      <w:rPr>
        <w:lang w:val="hu-HU"/>
      </w:rPr>
      <w:instrText>PAGE   \* MERGEFORMAT</w:instrText>
    </w:r>
    <w:r w:rsidRPr="00E728BC">
      <w:rPr>
        <w:lang w:val="hu-HU"/>
      </w:rPr>
      <w:fldChar w:fldCharType="separate"/>
    </w:r>
    <w:r w:rsidR="00CC6662">
      <w:rPr>
        <w:noProof/>
        <w:lang w:val="hu-HU"/>
      </w:rPr>
      <w:t>1</w:t>
    </w:r>
    <w:r w:rsidRPr="00E728BC">
      <w:rPr>
        <w:lang w:val="hu-HU"/>
      </w:rPr>
      <w:fldChar w:fldCharType="end"/>
    </w:r>
    <w:r w:rsidRPr="00E728BC">
      <w:rPr>
        <w:lang w:val="hu-HU"/>
      </w:rPr>
      <w:t>. oldal</w:t>
    </w:r>
    <w:r w:rsidRPr="00E728BC">
      <w:rPr>
        <w:lang w:val="hu-HU"/>
      </w:rPr>
      <w:tab/>
      <w:t xml:space="preserve">középszintű érettségi feladat: </w:t>
    </w:r>
    <w:r w:rsidR="00CC6662">
      <w:rPr>
        <w:lang w:val="hu-HU"/>
      </w:rPr>
      <w:t>1122</w:t>
    </w:r>
    <w:r w:rsidRPr="00E728BC">
      <w:rPr>
        <w:lang w:val="hu-HU"/>
      </w:rPr>
      <w:t xml:space="preserve"> - 20</w:t>
    </w:r>
    <w:r w:rsidR="00CC6662">
      <w:rPr>
        <w:lang w:val="hu-HU"/>
      </w:rPr>
      <w:t>13</w:t>
    </w:r>
    <w:r w:rsidRPr="00E728BC">
      <w:rPr>
        <w:lang w:val="hu-HU"/>
      </w:rPr>
      <w:t xml:space="preserve">. </w:t>
    </w:r>
    <w:r w:rsidR="00CC6662">
      <w:rPr>
        <w:lang w:val="hu-HU"/>
      </w:rPr>
      <w:t>október</w:t>
    </w:r>
    <w:r w:rsidRPr="00E728BC">
      <w:rPr>
        <w:lang w:val="hu-HU"/>
      </w:rPr>
      <w:t xml:space="preserve"> 1</w:t>
    </w:r>
    <w:r w:rsidR="00CC6662">
      <w:rPr>
        <w:lang w:val="hu-HU"/>
      </w:rPr>
      <w:t>8</w:t>
    </w:r>
    <w:r w:rsidRPr="00E728BC">
      <w:rPr>
        <w:lang w:val="hu-HU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7F" w:rsidRDefault="007815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57E" w:rsidRDefault="0033057E">
      <w:r>
        <w:separator/>
      </w:r>
    </w:p>
  </w:footnote>
  <w:footnote w:type="continuationSeparator" w:id="0">
    <w:p w:rsidR="0033057E" w:rsidRDefault="00330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154" w:tblpY="804"/>
      <w:tblOverlap w:val="never"/>
      <w:tblW w:w="3421" w:type="dxa"/>
      <w:tblInd w:w="0" w:type="dxa"/>
      <w:tblCellMar>
        <w:top w:w="12" w:type="dxa"/>
        <w:left w:w="107" w:type="dxa"/>
        <w:right w:w="115" w:type="dxa"/>
      </w:tblCellMar>
      <w:tblLook w:val="04A0" w:firstRow="1" w:lastRow="0" w:firstColumn="1" w:lastColumn="0" w:noHBand="0" w:noVBand="1"/>
    </w:tblPr>
    <w:tblGrid>
      <w:gridCol w:w="343"/>
      <w:gridCol w:w="342"/>
      <w:gridCol w:w="342"/>
      <w:gridCol w:w="342"/>
      <w:gridCol w:w="342"/>
      <w:gridCol w:w="342"/>
      <w:gridCol w:w="342"/>
      <w:gridCol w:w="342"/>
      <w:gridCol w:w="342"/>
      <w:gridCol w:w="342"/>
    </w:tblGrid>
    <w:tr w:rsidR="0078157F">
      <w:trPr>
        <w:trHeight w:val="340"/>
      </w:trPr>
      <w:tc>
        <w:tcPr>
          <w:tcW w:w="3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</w:tr>
  </w:tbl>
  <w:p w:rsidR="0078157F" w:rsidRDefault="004C4700">
    <w:pPr>
      <w:tabs>
        <w:tab w:val="center" w:pos="0"/>
        <w:tab w:val="center" w:pos="4972"/>
      </w:tabs>
      <w:spacing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836676</wp:posOffset>
              </wp:positionH>
              <wp:positionV relativeFrom="page">
                <wp:posOffset>836676</wp:posOffset>
              </wp:positionV>
              <wp:extent cx="5886450" cy="12192"/>
              <wp:effectExtent l="0" t="0" r="0" b="0"/>
              <wp:wrapSquare wrapText="bothSides"/>
              <wp:docPr id="23182" name="Group 23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15" name="Shape 23815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6" name="Shape 23816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5E380B" id="Group 23182" o:spid="_x0000_s1026" style="position:absolute;margin-left:65.9pt;margin-top:65.9pt;width:463.5pt;height:.95pt;z-index:251658240;mso-position-horizontal-relative:page;mso-position-vertical-relative:page" coordsize="5886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">
              <v:shape id="Shape 23815" o:spid="_x0000_s1027" style="position:absolute;width:58864;height:121;visibility:visible;mso-wrap-style:square;v-text-anchor:top" coordsize="588645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" path="m,l5886450,r,12192l,12192,,e" fillcolor="black" stroked="f" strokeweight="0">
                <v:stroke miterlimit="83231f" joinstyle="miter"/>
                <v:path arrowok="t" textboxrect="0,0,5886450,12192"/>
              </v:shape>
              <v:shape id="Shape 23816" o:spid="_x0000_s1028" style="position:absolute;left:5874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t xml:space="preserve">Azonosító jel: </w:t>
    </w:r>
  </w:p>
  <w:p w:rsidR="0078157F" w:rsidRDefault="004C4700">
    <w:pPr>
      <w:spacing w:line="259" w:lineRule="auto"/>
      <w:ind w:left="144"/>
    </w:pPr>
    <w:r>
      <w:t xml:space="preserve">Informatika — középszint </w:t>
    </w:r>
  </w:p>
  <w:p w:rsidR="0078157F" w:rsidRDefault="004C47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836676</wp:posOffset>
              </wp:positionH>
              <wp:positionV relativeFrom="page">
                <wp:posOffset>848868</wp:posOffset>
              </wp:positionV>
              <wp:extent cx="5886450" cy="8994648"/>
              <wp:effectExtent l="0" t="0" r="0" b="0"/>
              <wp:wrapNone/>
              <wp:docPr id="23188" name="Group 2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8994648"/>
                        <a:chOff x="0" y="0"/>
                        <a:chExt cx="5886450" cy="8994648"/>
                      </a:xfrm>
                    </wpg:grpSpPr>
                    <wps:wsp>
                      <wps:cNvPr id="23819" name="Shape 23819"/>
                      <wps:cNvSpPr/>
                      <wps:spPr>
                        <a:xfrm>
                          <a:off x="0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0" name="Shape 23820"/>
                      <wps:cNvSpPr/>
                      <wps:spPr>
                        <a:xfrm>
                          <a:off x="5874258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8901F" id="Group 23188" o:spid="_x0000_s1026" style="position:absolute;margin-left:65.9pt;margin-top:66.85pt;width:463.5pt;height:708.25pt;z-index:-251657216;mso-position-horizontal-relative:page;mso-position-vertical-relative:page" coordsize="58864,89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">
              <v:shape id="Shape 23819" o:spid="_x0000_s1027" style="position:absolute;width:121;height:89946;visibility:visible;mso-wrap-style:square;v-text-anchor:top" coordsize="12192,899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" path="m,l12192,r,8994648l,8994648,,e" fillcolor="black" stroked="f" strokeweight="0">
                <v:stroke miterlimit="83231f" joinstyle="miter"/>
                <v:path arrowok="t" textboxrect="0,0,12192,8994648"/>
              </v:shape>
              <v:shape id="Shape 23820" o:spid="_x0000_s1028" style="position:absolute;left:58742;width:122;height:89946;visibility:visible;mso-wrap-style:square;v-text-anchor:top" coordsize="12192,899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" path="m,l12192,r,8994648l,8994648,,e" fillcolor="black" stroked="f" strokeweight="0">
                <v:stroke miterlimit="83231f" joinstyle="miter"/>
                <v:path arrowok="t" textboxrect="0,0,12192,89946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7F" w:rsidRDefault="004C47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968" name="Group 22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961CA15" id="Group 22968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+XLJU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ADF"/>
    <w:multiLevelType w:val="hybridMultilevel"/>
    <w:tmpl w:val="8A08F0A2"/>
    <w:lvl w:ilvl="0" w:tplc="2598A9E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212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2041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8BF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01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228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268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6E3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043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8451B"/>
    <w:multiLevelType w:val="hybridMultilevel"/>
    <w:tmpl w:val="A9B4FF20"/>
    <w:lvl w:ilvl="0" w:tplc="218699E4">
      <w:start w:val="1"/>
      <w:numFmt w:val="bullet"/>
      <w:lvlText w:val=""/>
      <w:lvlJc w:val="left"/>
      <w:pPr>
        <w:ind w:left="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3E6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235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E06D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C2E8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E28C4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E29B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E0E3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C4B41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F0F0C"/>
    <w:multiLevelType w:val="hybridMultilevel"/>
    <w:tmpl w:val="F6CA36C6"/>
    <w:lvl w:ilvl="0" w:tplc="ACE4292E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A64C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68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52B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8FF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D6FF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239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6B1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4CA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3A6702"/>
    <w:multiLevelType w:val="hybridMultilevel"/>
    <w:tmpl w:val="086A1B36"/>
    <w:lvl w:ilvl="0" w:tplc="615A2D8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C198E">
      <w:start w:val="1"/>
      <w:numFmt w:val="decimal"/>
      <w:lvlText w:val="%2."/>
      <w:lvlJc w:val="left"/>
      <w:pPr>
        <w:ind w:left="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A5E7A">
      <w:start w:val="1"/>
      <w:numFmt w:val="lowerRoman"/>
      <w:lvlText w:val="%3"/>
      <w:lvlJc w:val="left"/>
      <w:pPr>
        <w:ind w:left="5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C2CEF8">
      <w:start w:val="1"/>
      <w:numFmt w:val="decimal"/>
      <w:lvlText w:val="%4"/>
      <w:lvlJc w:val="left"/>
      <w:pPr>
        <w:ind w:left="6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01856">
      <w:start w:val="1"/>
      <w:numFmt w:val="lowerLetter"/>
      <w:lvlText w:val="%5"/>
      <w:lvlJc w:val="left"/>
      <w:pPr>
        <w:ind w:left="6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A820E">
      <w:start w:val="1"/>
      <w:numFmt w:val="lowerRoman"/>
      <w:lvlText w:val="%6"/>
      <w:lvlJc w:val="left"/>
      <w:pPr>
        <w:ind w:left="7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706D6C">
      <w:start w:val="1"/>
      <w:numFmt w:val="decimal"/>
      <w:lvlText w:val="%7"/>
      <w:lvlJc w:val="left"/>
      <w:pPr>
        <w:ind w:left="8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E5CD4">
      <w:start w:val="1"/>
      <w:numFmt w:val="lowerLetter"/>
      <w:lvlText w:val="%8"/>
      <w:lvlJc w:val="left"/>
      <w:pPr>
        <w:ind w:left="8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225C08">
      <w:start w:val="1"/>
      <w:numFmt w:val="lowerRoman"/>
      <w:lvlText w:val="%9"/>
      <w:lvlJc w:val="left"/>
      <w:pPr>
        <w:ind w:left="9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3922EE"/>
    <w:multiLevelType w:val="hybridMultilevel"/>
    <w:tmpl w:val="7DF00070"/>
    <w:lvl w:ilvl="0" w:tplc="449226C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9ED4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A9B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41F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E0D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A48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600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4B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071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B76248"/>
    <w:multiLevelType w:val="hybridMultilevel"/>
    <w:tmpl w:val="66B81ADC"/>
    <w:lvl w:ilvl="0" w:tplc="D57485E6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8FF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2BB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072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3060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26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488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22B7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EFD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D2822"/>
    <w:multiLevelType w:val="hybridMultilevel"/>
    <w:tmpl w:val="BD90CAF4"/>
    <w:lvl w:ilvl="0" w:tplc="6B0C189A">
      <w:start w:val="1"/>
      <w:numFmt w:val="bullet"/>
      <w:pStyle w:val="felsorol"/>
      <w:lvlText w:val="•"/>
      <w:lvlJc w:val="left"/>
      <w:pPr>
        <w:ind w:left="705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035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ACF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667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DE8B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B86C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DEA0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E25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209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710925"/>
    <w:multiLevelType w:val="hybridMultilevel"/>
    <w:tmpl w:val="8DAEB572"/>
    <w:lvl w:ilvl="0" w:tplc="787806B0">
      <w:start w:val="1"/>
      <w:numFmt w:val="decimal"/>
      <w:pStyle w:val="felad"/>
      <w:lvlText w:val="%1."/>
      <w:lvlJc w:val="left"/>
      <w:pPr>
        <w:ind w:left="368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A2E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01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E92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6F2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E87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673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065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03A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3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01"/>
    <w:rsid w:val="000C5619"/>
    <w:rsid w:val="00160A76"/>
    <w:rsid w:val="0033057E"/>
    <w:rsid w:val="003901B8"/>
    <w:rsid w:val="004C4700"/>
    <w:rsid w:val="004C4D5E"/>
    <w:rsid w:val="004E08F0"/>
    <w:rsid w:val="00515C67"/>
    <w:rsid w:val="005E5386"/>
    <w:rsid w:val="0061740E"/>
    <w:rsid w:val="00670D01"/>
    <w:rsid w:val="006742B5"/>
    <w:rsid w:val="00747A3F"/>
    <w:rsid w:val="00757186"/>
    <w:rsid w:val="0078157F"/>
    <w:rsid w:val="008C144C"/>
    <w:rsid w:val="009017C4"/>
    <w:rsid w:val="00975B0F"/>
    <w:rsid w:val="009E72F5"/>
    <w:rsid w:val="00A029A3"/>
    <w:rsid w:val="00AC795C"/>
    <w:rsid w:val="00BA33CF"/>
    <w:rsid w:val="00C030BE"/>
    <w:rsid w:val="00CC6662"/>
    <w:rsid w:val="00E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124F3"/>
  <w15:docId w15:val="{3C395975-EB5F-4913-8BD8-FBBE4B51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9A3"/>
    <w:pPr>
      <w:spacing w:after="0" w:line="240" w:lineRule="auto"/>
    </w:pPr>
    <w:rPr>
      <w:rFonts w:ascii="Times New Roman" w:hAnsi="Times New Roman"/>
      <w:sz w:val="20"/>
    </w:rPr>
  </w:style>
  <w:style w:type="paragraph" w:styleId="Cmsor1">
    <w:name w:val="heading 1"/>
    <w:next w:val="Norml"/>
    <w:link w:val="Cmsor1Char"/>
    <w:uiPriority w:val="9"/>
    <w:unhideWhenUsed/>
    <w:pPr>
      <w:keepNext/>
      <w:keepLines/>
      <w:spacing w:after="287"/>
      <w:ind w:right="63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pPr>
      <w:keepNext/>
      <w:keepLines/>
      <w:spacing w:after="0"/>
      <w:ind w:left="2088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b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9E72F5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9E72F5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9E72F5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9E72F5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kp">
    <w:name w:val="kép"/>
    <w:basedOn w:val="Norml"/>
    <w:link w:val="kpChar"/>
    <w:qFormat/>
    <w:rsid w:val="003901B8"/>
    <w:pPr>
      <w:spacing w:before="200" w:after="200"/>
      <w:jc w:val="center"/>
    </w:pPr>
    <w:rPr>
      <w:noProof/>
    </w:rPr>
  </w:style>
  <w:style w:type="paragraph" w:customStyle="1" w:styleId="cm">
    <w:name w:val="cím"/>
    <w:basedOn w:val="Cmsor2"/>
    <w:link w:val="cmChar"/>
    <w:qFormat/>
    <w:rsid w:val="00757186"/>
    <w:pPr>
      <w:spacing w:after="160"/>
    </w:pPr>
  </w:style>
  <w:style w:type="character" w:customStyle="1" w:styleId="kpChar">
    <w:name w:val="kép Char"/>
    <w:basedOn w:val="Bekezdsalapbettpusa"/>
    <w:link w:val="kp"/>
    <w:rsid w:val="003901B8"/>
    <w:rPr>
      <w:rFonts w:ascii="Times New Roman" w:eastAsia="Times New Roman" w:hAnsi="Times New Roman" w:cs="Times New Roman"/>
      <w:noProof/>
      <w:color w:val="000000"/>
      <w:sz w:val="20"/>
    </w:rPr>
  </w:style>
  <w:style w:type="character" w:customStyle="1" w:styleId="cmChar">
    <w:name w:val="cím Char"/>
    <w:basedOn w:val="Cmsor2Char"/>
    <w:link w:val="cm"/>
    <w:rsid w:val="00757186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felsorol">
    <w:name w:val="felsorol"/>
    <w:basedOn w:val="Norml"/>
    <w:link w:val="felsorolChar"/>
    <w:rsid w:val="00757186"/>
    <w:pPr>
      <w:numPr>
        <w:numId w:val="5"/>
      </w:numPr>
      <w:ind w:left="170" w:hanging="170"/>
    </w:pPr>
    <w:rPr>
      <w:i/>
    </w:rPr>
  </w:style>
  <w:style w:type="paragraph" w:customStyle="1" w:styleId="magyarz">
    <w:name w:val="magyaráz"/>
    <w:basedOn w:val="Norml"/>
    <w:link w:val="magyarzChar"/>
    <w:qFormat/>
    <w:rsid w:val="00975B0F"/>
    <w:pPr>
      <w:spacing w:before="200" w:after="200"/>
    </w:pPr>
    <w:rPr>
      <w:szCs w:val="20"/>
    </w:rPr>
  </w:style>
  <w:style w:type="character" w:customStyle="1" w:styleId="felsorolChar">
    <w:name w:val="felsorol Char"/>
    <w:basedOn w:val="Bekezdsalapbettpusa"/>
    <w:link w:val="felsorol"/>
    <w:rsid w:val="00757186"/>
    <w:rPr>
      <w:rFonts w:ascii="Times New Roman" w:eastAsia="Times New Roman" w:hAnsi="Times New Roman" w:cs="Times New Roman"/>
      <w:i/>
      <w:color w:val="000000"/>
    </w:rPr>
  </w:style>
  <w:style w:type="paragraph" w:customStyle="1" w:styleId="felad">
    <w:name w:val="felad"/>
    <w:basedOn w:val="Norml"/>
    <w:link w:val="feladChar"/>
    <w:qFormat/>
    <w:rsid w:val="00975B0F"/>
    <w:pPr>
      <w:numPr>
        <w:numId w:val="6"/>
      </w:numPr>
      <w:spacing w:after="100"/>
      <w:ind w:left="340" w:hanging="340"/>
    </w:pPr>
  </w:style>
  <w:style w:type="character" w:customStyle="1" w:styleId="magyarzChar">
    <w:name w:val="magyaráz Char"/>
    <w:basedOn w:val="Bekezdsalapbettpusa"/>
    <w:link w:val="magyarz"/>
    <w:rsid w:val="00975B0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eladChar">
    <w:name w:val="felad Char"/>
    <w:basedOn w:val="Bekezdsalapbettpusa"/>
    <w:link w:val="felad"/>
    <w:rsid w:val="00975B0F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lblc">
    <w:name w:val="lábléc"/>
    <w:basedOn w:val="llb"/>
    <w:link w:val="lblcChar"/>
    <w:rsid w:val="0061740E"/>
    <w:pPr>
      <w:pBdr>
        <w:top w:val="single" w:sz="4" w:space="3" w:color="auto"/>
      </w:pBdr>
      <w:tabs>
        <w:tab w:val="clear" w:pos="4703"/>
        <w:tab w:val="clear" w:pos="9406"/>
        <w:tab w:val="right" w:pos="9127"/>
      </w:tabs>
    </w:pPr>
    <w:rPr>
      <w:sz w:val="18"/>
    </w:rPr>
  </w:style>
  <w:style w:type="character" w:customStyle="1" w:styleId="lblcChar">
    <w:name w:val="lábléc Char"/>
    <w:basedOn w:val="llbChar"/>
    <w:link w:val="lblc"/>
    <w:rsid w:val="0061740E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&#250;das%20Matyi\Documents\Egy&#233;ni%20Office-sablonok\feladat%20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feladat sablon.dotx</Template>
  <TotalTime>9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Informatika_kozep_gyakorlati0511.doc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Informatika_kozep_gyakorlati0511.doc</dc:title>
  <dc:subject/>
  <dc:creator>Lúdas Matyi</dc:creator>
  <cp:keywords/>
  <cp:lastModifiedBy>Lúdas Matyi</cp:lastModifiedBy>
  <cp:revision>1</cp:revision>
  <dcterms:created xsi:type="dcterms:W3CDTF">2018-12-11T18:54:00Z</dcterms:created>
  <dcterms:modified xsi:type="dcterms:W3CDTF">2018-12-11T19:10:00Z</dcterms:modified>
</cp:coreProperties>
</file>